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7777777" w:rsidR="00C7531A" w:rsidRDefault="00C7531A" w:rsidP="00C7531A">
      <w:pPr>
        <w:spacing w:line="240" w:lineRule="auto"/>
      </w:pPr>
      <w:r w:rsidRPr="00DD1999">
        <w:rPr>
          <w:b/>
          <w:bCs/>
        </w:rPr>
        <w:br/>
      </w:r>
      <w:r>
        <w:t xml:space="preserve">This is an example of a </w:t>
      </w:r>
      <w:proofErr w:type="gramStart"/>
      <w:r>
        <w:t>log book</w:t>
      </w:r>
      <w:proofErr w:type="gramEnd"/>
      <w:r>
        <w:t xml:space="preserve"> that students can use to track group activity. Any other form of tracking activity is possible </w:t>
      </w:r>
      <w:proofErr w:type="gramStart"/>
      <w:r>
        <w:t>as long as</w:t>
      </w:r>
      <w:proofErr w:type="gramEnd"/>
      <w:r>
        <w:t xml:space="preserve"> this is agreed by the whole group in consultation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w:t>
      </w:r>
      <w:proofErr w:type="spellStart"/>
      <w:r w:rsidR="008474C5">
        <w:t>Römkens</w:t>
      </w:r>
      <w:proofErr w:type="spellEnd"/>
      <w:r w:rsidR="008474C5">
        <w:t xml:space="preserve">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w:t>
      </w:r>
      <w:proofErr w:type="spellStart"/>
      <w:r w:rsidR="008474C5" w:rsidRPr="008474C5">
        <w:rPr>
          <w:lang w:val="nl-NL"/>
        </w:rPr>
        <w:t>Bruijnen</w:t>
      </w:r>
      <w:proofErr w:type="spellEnd"/>
      <w:r w:rsidR="008474C5" w:rsidRPr="008474C5">
        <w:rPr>
          <w:lang w:val="nl-NL"/>
        </w:rPr>
        <w:t xml:space="preserve"> i6330097</w:t>
      </w:r>
    </w:p>
    <w:p w14:paraId="0CC5B0B9" w14:textId="56D5AACB" w:rsidR="00C7531A" w:rsidRPr="008474C5" w:rsidRDefault="00C7531A" w:rsidP="00C7531A">
      <w:pPr>
        <w:rPr>
          <w:lang w:val="en-US"/>
        </w:rPr>
      </w:pPr>
      <w:r w:rsidRPr="008474C5">
        <w:rPr>
          <w:lang w:val="en-US"/>
        </w:rPr>
        <w:t>3.</w:t>
      </w:r>
      <w:r w:rsidR="008474C5" w:rsidRPr="008474C5">
        <w:rPr>
          <w:lang w:val="en-US"/>
        </w:rPr>
        <w:t xml:space="preserve"> </w:t>
      </w:r>
      <w:proofErr w:type="spellStart"/>
      <w:r w:rsidR="008474C5" w:rsidRPr="008474C5">
        <w:rPr>
          <w:lang w:val="en-US"/>
        </w:rPr>
        <w:t>Jarne</w:t>
      </w:r>
      <w:proofErr w:type="spellEnd"/>
      <w:r w:rsidR="008474C5" w:rsidRPr="008474C5">
        <w:rPr>
          <w:lang w:val="en-US"/>
        </w:rPr>
        <w:t xml:space="preserve"> </w:t>
      </w:r>
      <w:proofErr w:type="spellStart"/>
      <w:r w:rsidR="008474C5" w:rsidRPr="008474C5">
        <w:rPr>
          <w:lang w:val="en-US"/>
        </w:rPr>
        <w:t>Paar</w:t>
      </w:r>
      <w:proofErr w:type="spellEnd"/>
      <w:r w:rsidR="008474C5" w:rsidRPr="008474C5">
        <w:rPr>
          <w:lang w:val="en-US"/>
        </w:rPr>
        <w:t xml:space="preserve">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8474C5" w:rsidRDefault="00C7531A" w:rsidP="00C7531A">
      <w:pPr>
        <w:rPr>
          <w:lang w:val="nl-NL"/>
        </w:rPr>
      </w:pPr>
      <w:r w:rsidRPr="008474C5">
        <w:rPr>
          <w:lang w:val="nl-NL"/>
        </w:rPr>
        <w:t>5.</w:t>
      </w:r>
      <w:r w:rsidR="008474C5" w:rsidRPr="008474C5">
        <w:rPr>
          <w:lang w:val="nl-NL"/>
        </w:rPr>
        <w:t xml:space="preserve"> </w:t>
      </w:r>
      <w:proofErr w:type="spellStart"/>
      <w:r w:rsidR="008474C5" w:rsidRPr="008474C5">
        <w:rPr>
          <w:lang w:val="nl-NL"/>
        </w:rPr>
        <w:t>Sabya</w:t>
      </w:r>
      <w:proofErr w:type="spellEnd"/>
      <w:r w:rsidR="008474C5" w:rsidRPr="008474C5">
        <w:rPr>
          <w:lang w:val="nl-NL"/>
        </w:rPr>
        <w:t xml:space="preserve"> Sherpa</w:t>
      </w:r>
    </w:p>
    <w:p w14:paraId="7EBD10E6" w14:textId="6C091ACA" w:rsidR="00C7531A" w:rsidRPr="008474C5" w:rsidRDefault="00C7531A" w:rsidP="00C7531A">
      <w:pPr>
        <w:rPr>
          <w:lang w:val="nl-NL"/>
        </w:rPr>
      </w:pPr>
      <w:r w:rsidRPr="008474C5">
        <w:rPr>
          <w:lang w:val="nl-NL"/>
        </w:rPr>
        <w:t xml:space="preserve">6. </w:t>
      </w:r>
      <w:proofErr w:type="gramStart"/>
      <w:r w:rsidR="008474C5" w:rsidRPr="008474C5">
        <w:rPr>
          <w:lang w:val="nl-NL"/>
        </w:rPr>
        <w:t>Anne Fleur</w:t>
      </w:r>
      <w:proofErr w:type="gramEnd"/>
      <w:r w:rsidR="008474C5" w:rsidRPr="008474C5">
        <w:rPr>
          <w:lang w:val="nl-NL"/>
        </w:rPr>
        <w:t xml:space="preserve"> van Groningen</w:t>
      </w:r>
      <w:r w:rsidR="008474C5">
        <w:rPr>
          <w:lang w:val="nl-NL"/>
        </w:rPr>
        <w:t xml:space="preserve"> i6315029</w:t>
      </w:r>
    </w:p>
    <w:p w14:paraId="363E4B21" w14:textId="77777777" w:rsidR="00C7531A" w:rsidRPr="008474C5" w:rsidRDefault="00C7531A" w:rsidP="00C7531A">
      <w:pPr>
        <w:rPr>
          <w:lang w:val="nl-NL"/>
        </w:rPr>
      </w:pPr>
    </w:p>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0A209847" w:rsidR="00C7531A" w:rsidRPr="00DD1999" w:rsidRDefault="00C7531A" w:rsidP="00C7531A">
      <w:r w:rsidRPr="00DD1999">
        <w:t>Duration meeting:</w:t>
      </w:r>
      <w:r w:rsidR="008474C5">
        <w:t xml:space="preserve"> 1 hour</w:t>
      </w:r>
    </w:p>
    <w:p w14:paraId="138C9E66" w14:textId="77777777" w:rsidR="00C7531A" w:rsidRPr="00DD1999" w:rsidRDefault="00C7531A" w:rsidP="00C7531A"/>
    <w:p w14:paraId="14A57125" w14:textId="3ADDD2B4" w:rsidR="00C7531A" w:rsidRPr="00DD1999" w:rsidRDefault="00C7531A" w:rsidP="00C7531A">
      <w:r w:rsidRPr="00DD1999">
        <w:t>Presence (names):</w:t>
      </w:r>
      <w:r w:rsidR="008474C5">
        <w:t xml:space="preserve"> everyone</w:t>
      </w:r>
    </w:p>
    <w:p w14:paraId="29F253DC" w14:textId="77777777" w:rsidR="00C7531A" w:rsidRPr="00DD1999" w:rsidRDefault="00C7531A" w:rsidP="00C7531A"/>
    <w:p w14:paraId="5087FA55" w14:textId="625E7193" w:rsidR="00C7531A" w:rsidRPr="00DD1999" w:rsidRDefault="00C7531A" w:rsidP="00C7531A">
      <w:r w:rsidRPr="00DD1999">
        <w:t>Absence (names):</w:t>
      </w:r>
      <w:r w:rsidR="008474C5">
        <w:t xml:space="preserve"> everyone</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77777777" w:rsidR="00C7531A" w:rsidRPr="00DD1999" w:rsidRDefault="00C7531A" w:rsidP="00C7531A"/>
    <w:p w14:paraId="1E466A4C" w14:textId="77777777" w:rsidR="00C7531A" w:rsidRPr="00DD1999" w:rsidRDefault="00C7531A" w:rsidP="00C7531A"/>
    <w:p w14:paraId="0E68B689" w14:textId="77777777" w:rsidR="00C7531A" w:rsidRPr="00DD1999" w:rsidRDefault="00C7531A" w:rsidP="00C7531A"/>
    <w:p w14:paraId="622F5FD6" w14:textId="77777777" w:rsidR="00C7531A" w:rsidRPr="00DD1999" w:rsidRDefault="00C7531A" w:rsidP="00C7531A">
      <w:r w:rsidRPr="00DD1999">
        <w:t>Encountered problems and solutions:</w:t>
      </w:r>
    </w:p>
    <w:p w14:paraId="4E7C8C2D" w14:textId="77777777" w:rsidR="00C7531A" w:rsidRPr="00DD1999" w:rsidRDefault="00C7531A" w:rsidP="00C7531A"/>
    <w:p w14:paraId="1B1A88B8" w14:textId="77777777" w:rsidR="00C7531A" w:rsidRPr="00DD1999" w:rsidRDefault="00C7531A" w:rsidP="00C7531A">
      <w:r w:rsidRPr="00DD1999">
        <w:br w:type="page"/>
      </w:r>
    </w:p>
    <w:p w14:paraId="63FBC3AC" w14:textId="77777777" w:rsidR="00C7531A" w:rsidRPr="00DD1999" w:rsidRDefault="00C7531A" w:rsidP="00C7531A">
      <w:pPr>
        <w:rPr>
          <w:b/>
          <w:bCs/>
        </w:rPr>
      </w:pPr>
      <w:r w:rsidRPr="00DD1999">
        <w:rPr>
          <w:b/>
          <w:bCs/>
        </w:rPr>
        <w:lastRenderedPageBreak/>
        <w:t>Group meeting 2</w:t>
      </w:r>
    </w:p>
    <w:p w14:paraId="4C8E8C9A" w14:textId="77777777" w:rsidR="00C7531A" w:rsidRPr="00DD1999" w:rsidRDefault="00C7531A" w:rsidP="00C7531A">
      <w:pPr>
        <w:rPr>
          <w:u w:val="single"/>
        </w:rPr>
      </w:pPr>
      <w:r w:rsidRPr="00DD1999">
        <w:rPr>
          <w:u w:val="single"/>
        </w:rPr>
        <w:t>Date:</w:t>
      </w:r>
    </w:p>
    <w:p w14:paraId="13B4D819" w14:textId="77777777" w:rsidR="00C7531A" w:rsidRPr="00DD1999" w:rsidRDefault="00C7531A" w:rsidP="00C7531A"/>
    <w:p w14:paraId="1BD2FCFE" w14:textId="77777777" w:rsidR="00C7531A" w:rsidRPr="00DD1999" w:rsidRDefault="00C7531A" w:rsidP="00C7531A">
      <w:r w:rsidRPr="00DD1999">
        <w:t>Duration meeting:</w:t>
      </w:r>
    </w:p>
    <w:p w14:paraId="084061D0" w14:textId="77777777" w:rsidR="00C7531A" w:rsidRPr="00DD1999" w:rsidRDefault="00C7531A" w:rsidP="00C7531A"/>
    <w:p w14:paraId="28F50B42" w14:textId="77777777" w:rsidR="00C7531A" w:rsidRPr="00DD1999" w:rsidRDefault="00C7531A" w:rsidP="00C7531A">
      <w:r w:rsidRPr="00DD1999">
        <w:t>Presence (names):</w:t>
      </w:r>
    </w:p>
    <w:p w14:paraId="5BBD9A46" w14:textId="77777777" w:rsidR="00C7531A" w:rsidRPr="00DD1999" w:rsidRDefault="00C7531A" w:rsidP="00C7531A"/>
    <w:p w14:paraId="13D44B38" w14:textId="77777777" w:rsidR="00C7531A" w:rsidRPr="00DD1999" w:rsidRDefault="00C7531A" w:rsidP="00C7531A">
      <w:r w:rsidRPr="00DD1999">
        <w:t>Absence (names):</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77777777" w:rsidR="00C7531A" w:rsidRPr="00DD1999" w:rsidRDefault="00C7531A" w:rsidP="00C7531A">
      <w:r w:rsidRPr="00DD1999">
        <w:t>Group leader (name):</w:t>
      </w:r>
    </w:p>
    <w:p w14:paraId="4AFB4173" w14:textId="77777777" w:rsidR="00C7531A" w:rsidRPr="00DD1999" w:rsidRDefault="00C7531A" w:rsidP="00C7531A"/>
    <w:p w14:paraId="240AC400" w14:textId="77777777" w:rsidR="00C7531A" w:rsidRPr="00DD1999" w:rsidRDefault="00C7531A" w:rsidP="00C7531A">
      <w:r w:rsidRPr="00DD1999">
        <w:t>Secretary (name):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387FFB93" w14:textId="77777777" w:rsidR="00C7531A" w:rsidRPr="00DD1999" w:rsidRDefault="00C7531A" w:rsidP="00C7531A"/>
    <w:p w14:paraId="20E31484" w14:textId="77777777" w:rsidR="00C7531A" w:rsidRPr="00DD1999" w:rsidRDefault="00C7531A" w:rsidP="00C7531A"/>
    <w:p w14:paraId="4296C4D3" w14:textId="77777777" w:rsidR="00C7531A" w:rsidRPr="00DD1999" w:rsidRDefault="00C7531A" w:rsidP="00C7531A"/>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77777777" w:rsidR="00C7531A" w:rsidRPr="00DD1999" w:rsidRDefault="00C7531A" w:rsidP="00C7531A"/>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1A074006" w14:textId="77777777" w:rsidR="00C7531A" w:rsidRPr="00DD1999" w:rsidRDefault="00C7531A" w:rsidP="00C7531A"/>
    <w:p w14:paraId="232FF023" w14:textId="77777777" w:rsidR="00C7531A" w:rsidRPr="00DD1999" w:rsidRDefault="00C7531A" w:rsidP="00C7531A"/>
    <w:p w14:paraId="011C2CE9" w14:textId="77777777" w:rsidR="00C7531A" w:rsidRPr="00DD1999" w:rsidRDefault="00C7531A" w:rsidP="00C7531A">
      <w:r w:rsidRPr="00DD1999">
        <w:t>Encountered problems and solutions:</w:t>
      </w:r>
    </w:p>
    <w:p w14:paraId="30F390FB" w14:textId="77777777" w:rsidR="00C7531A" w:rsidRPr="00DD1999" w:rsidRDefault="00C7531A" w:rsidP="00C7531A"/>
    <w:p w14:paraId="0B0DB8B7" w14:textId="77777777" w:rsidR="00C7531A" w:rsidRPr="00DD1999" w:rsidRDefault="00C7531A" w:rsidP="00C7531A">
      <w:r w:rsidRPr="00DD1999">
        <w:br w:type="page"/>
      </w:r>
    </w:p>
    <w:p w14:paraId="2874070E" w14:textId="77777777" w:rsidR="00C7531A" w:rsidRPr="00DD1999" w:rsidRDefault="00C7531A" w:rsidP="00C7531A">
      <w:pPr>
        <w:rPr>
          <w:b/>
          <w:bCs/>
        </w:rPr>
      </w:pPr>
      <w:r w:rsidRPr="00DD1999">
        <w:rPr>
          <w:b/>
          <w:bCs/>
        </w:rPr>
        <w:lastRenderedPageBreak/>
        <w:t>Group meeting 3</w:t>
      </w:r>
    </w:p>
    <w:p w14:paraId="063F799F" w14:textId="77777777" w:rsidR="00C7531A" w:rsidRPr="00DD1999" w:rsidRDefault="00C7531A" w:rsidP="00C7531A">
      <w:pPr>
        <w:rPr>
          <w:u w:val="single"/>
        </w:rPr>
      </w:pPr>
      <w:r w:rsidRPr="00DD1999">
        <w:rPr>
          <w:u w:val="single"/>
        </w:rPr>
        <w:t>Date:</w:t>
      </w:r>
    </w:p>
    <w:p w14:paraId="4C297635" w14:textId="77777777" w:rsidR="00C7531A" w:rsidRPr="00DD1999" w:rsidRDefault="00C7531A" w:rsidP="00C7531A"/>
    <w:p w14:paraId="6DA89C3E" w14:textId="77777777" w:rsidR="00C7531A" w:rsidRPr="00DD1999" w:rsidRDefault="00C7531A" w:rsidP="00C7531A">
      <w:r w:rsidRPr="00DD1999">
        <w:t>Duration meeting:</w:t>
      </w:r>
    </w:p>
    <w:p w14:paraId="787ED588" w14:textId="77777777" w:rsidR="00C7531A" w:rsidRPr="00DD1999" w:rsidRDefault="00C7531A" w:rsidP="00C7531A"/>
    <w:p w14:paraId="34D2A889" w14:textId="77777777" w:rsidR="00C7531A" w:rsidRPr="00DD1999" w:rsidRDefault="00C7531A" w:rsidP="00C7531A">
      <w:r w:rsidRPr="00DD1999">
        <w:t>Presence (names):</w:t>
      </w:r>
    </w:p>
    <w:p w14:paraId="1098596D" w14:textId="77777777" w:rsidR="00C7531A" w:rsidRPr="00DD1999" w:rsidRDefault="00C7531A" w:rsidP="00C7531A"/>
    <w:p w14:paraId="3FAB7347" w14:textId="77777777" w:rsidR="00C7531A" w:rsidRPr="00DD1999" w:rsidRDefault="00C7531A" w:rsidP="00C7531A">
      <w:r w:rsidRPr="00DD1999">
        <w:t>Absence (names):</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77777777" w:rsidR="00C7531A" w:rsidRPr="00DD1999" w:rsidRDefault="00C7531A" w:rsidP="00C7531A">
      <w:r w:rsidRPr="00DD1999">
        <w:t>Group leader (name):</w:t>
      </w:r>
    </w:p>
    <w:p w14:paraId="750DF71D" w14:textId="77777777" w:rsidR="00C7531A" w:rsidRPr="00DD1999" w:rsidRDefault="00C7531A" w:rsidP="00C7531A"/>
    <w:p w14:paraId="33CE13E3" w14:textId="77777777" w:rsidR="00C7531A" w:rsidRPr="00DD1999" w:rsidRDefault="00C7531A" w:rsidP="00C7531A">
      <w:r w:rsidRPr="00DD1999">
        <w:t>Secretary (name):</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2889441B" w14:textId="77777777" w:rsidR="00C7531A" w:rsidRPr="00DD1999" w:rsidRDefault="00C7531A" w:rsidP="00C7531A"/>
    <w:p w14:paraId="350692C1" w14:textId="77777777" w:rsidR="00C7531A" w:rsidRPr="00DD1999" w:rsidRDefault="00C7531A" w:rsidP="00C7531A"/>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77777777" w:rsidR="00C7531A" w:rsidRPr="00DD1999" w:rsidRDefault="00C7531A" w:rsidP="00C7531A"/>
    <w:p w14:paraId="2C42DD19" w14:textId="77777777" w:rsidR="00C7531A" w:rsidRPr="00DD1999" w:rsidRDefault="00C7531A" w:rsidP="00C7531A"/>
    <w:p w14:paraId="1C28E06D" w14:textId="77777777" w:rsidR="00C7531A" w:rsidRPr="00DD1999" w:rsidRDefault="00C7531A" w:rsidP="00C7531A"/>
    <w:p w14:paraId="67366EFE" w14:textId="77777777" w:rsidR="00C7531A" w:rsidRPr="00DD1999" w:rsidRDefault="00C7531A" w:rsidP="00C7531A"/>
    <w:p w14:paraId="2E4CE55C" w14:textId="77777777" w:rsidR="00C7531A" w:rsidRPr="00DD1999" w:rsidRDefault="00C7531A" w:rsidP="00C7531A"/>
    <w:p w14:paraId="5707C127" w14:textId="77777777" w:rsidR="00C7531A" w:rsidRPr="00DD1999" w:rsidRDefault="00C7531A" w:rsidP="00C7531A"/>
    <w:p w14:paraId="5F89E0FD" w14:textId="77777777" w:rsidR="00C7531A" w:rsidRPr="00DD1999" w:rsidRDefault="00C7531A" w:rsidP="00C7531A">
      <w:r w:rsidRPr="00DD1999">
        <w:t>Encountered problems and solutions:</w:t>
      </w:r>
    </w:p>
    <w:p w14:paraId="4789325C" w14:textId="77777777" w:rsidR="00C7531A" w:rsidRPr="00DD1999" w:rsidRDefault="00C7531A" w:rsidP="00C7531A">
      <w:r w:rsidRPr="00DD1999">
        <w:br w:type="page"/>
      </w:r>
    </w:p>
    <w:p w14:paraId="755DD533" w14:textId="77777777" w:rsidR="00C7531A" w:rsidRPr="00DD1999" w:rsidRDefault="00C7531A" w:rsidP="00C7531A">
      <w:pPr>
        <w:rPr>
          <w:b/>
          <w:bCs/>
        </w:rPr>
      </w:pPr>
      <w:r w:rsidRPr="00DD1999">
        <w:rPr>
          <w:b/>
          <w:bCs/>
        </w:rPr>
        <w:lastRenderedPageBreak/>
        <w:t>Group meeting 4</w:t>
      </w:r>
    </w:p>
    <w:p w14:paraId="2BC9074E" w14:textId="77777777" w:rsidR="00C7531A" w:rsidRPr="00DD1999" w:rsidRDefault="00C7531A" w:rsidP="00C7531A">
      <w:pPr>
        <w:rPr>
          <w:u w:val="single"/>
        </w:rPr>
      </w:pPr>
      <w:r w:rsidRPr="00DD1999">
        <w:rPr>
          <w:u w:val="single"/>
        </w:rPr>
        <w:t>Date:</w:t>
      </w:r>
    </w:p>
    <w:p w14:paraId="5A2A05E3" w14:textId="77777777" w:rsidR="00C7531A" w:rsidRPr="00DD1999" w:rsidRDefault="00C7531A" w:rsidP="00C7531A"/>
    <w:p w14:paraId="1930CB68" w14:textId="77777777" w:rsidR="00C7531A" w:rsidRPr="00DD1999" w:rsidRDefault="00C7531A" w:rsidP="00C7531A">
      <w:r w:rsidRPr="00DD1999">
        <w:t>Duration meeting:</w:t>
      </w:r>
    </w:p>
    <w:p w14:paraId="7FF80482" w14:textId="77777777" w:rsidR="00C7531A" w:rsidRPr="00DD1999" w:rsidRDefault="00C7531A" w:rsidP="00C7531A"/>
    <w:p w14:paraId="68D1E41D" w14:textId="77777777" w:rsidR="00C7531A" w:rsidRPr="00DD1999" w:rsidRDefault="00C7531A" w:rsidP="00C7531A">
      <w:r w:rsidRPr="00DD1999">
        <w:t>Presence (names):</w:t>
      </w:r>
    </w:p>
    <w:p w14:paraId="57291429" w14:textId="77777777" w:rsidR="00C7531A" w:rsidRPr="00DD1999" w:rsidRDefault="00C7531A" w:rsidP="00C7531A"/>
    <w:p w14:paraId="5DF74AC0" w14:textId="77777777" w:rsidR="00C7531A" w:rsidRPr="00DD1999" w:rsidRDefault="00C7531A" w:rsidP="00C7531A">
      <w:r w:rsidRPr="00DD1999">
        <w:t>Absence (names):</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77777777" w:rsidR="00C7531A" w:rsidRPr="00DD1999" w:rsidRDefault="00C7531A" w:rsidP="00C7531A">
      <w:r w:rsidRPr="00DD1999">
        <w:t>Group leader (name):</w:t>
      </w:r>
    </w:p>
    <w:p w14:paraId="4ACCC40A" w14:textId="77777777" w:rsidR="00C7531A" w:rsidRPr="00DD1999" w:rsidRDefault="00C7531A" w:rsidP="00C7531A"/>
    <w:p w14:paraId="2C899D35" w14:textId="77777777" w:rsidR="00C7531A" w:rsidRPr="00DD1999" w:rsidRDefault="00C7531A" w:rsidP="00C7531A">
      <w:r w:rsidRPr="00DD1999">
        <w:t>Secretary (name):</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61B9AC60" w14:textId="77777777" w:rsidR="00C7531A" w:rsidRPr="00DD1999" w:rsidRDefault="00C7531A" w:rsidP="00C7531A"/>
    <w:p w14:paraId="2B16C980" w14:textId="77777777" w:rsidR="00C7531A" w:rsidRPr="00DD1999" w:rsidRDefault="00C7531A" w:rsidP="00C7531A"/>
    <w:p w14:paraId="243CF92F" w14:textId="77777777" w:rsidR="00C7531A" w:rsidRPr="00DD1999" w:rsidRDefault="00C7531A" w:rsidP="00C7531A"/>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545AE4B7" w14:textId="77777777" w:rsidR="00C7531A" w:rsidRPr="00DD1999" w:rsidRDefault="00C7531A" w:rsidP="00C7531A"/>
    <w:p w14:paraId="3E051C31" w14:textId="77777777" w:rsidR="00C7531A" w:rsidRPr="00DD1999" w:rsidRDefault="00C7531A" w:rsidP="00C7531A"/>
    <w:p w14:paraId="65176A3A" w14:textId="77777777" w:rsidR="00C7531A" w:rsidRPr="00DD1999" w:rsidRDefault="00C7531A" w:rsidP="00C7531A"/>
    <w:p w14:paraId="4E531886" w14:textId="77777777" w:rsidR="00C7531A" w:rsidRPr="00DD1999" w:rsidRDefault="00C7531A" w:rsidP="00C7531A"/>
    <w:p w14:paraId="64E0A445" w14:textId="77777777" w:rsidR="00C7531A" w:rsidRPr="00DD1999" w:rsidRDefault="00C7531A" w:rsidP="00C7531A"/>
    <w:p w14:paraId="190AD1DF" w14:textId="77777777" w:rsidR="00C7531A" w:rsidRPr="00DD1999" w:rsidRDefault="00C7531A" w:rsidP="00C7531A"/>
    <w:p w14:paraId="4F221394" w14:textId="77777777" w:rsidR="00C7531A" w:rsidRPr="00DD1999" w:rsidRDefault="00C7531A" w:rsidP="00C7531A">
      <w:r w:rsidRPr="00DD1999">
        <w:t>Encountered problems and solutions:</w:t>
      </w:r>
    </w:p>
    <w:p w14:paraId="6955FE1D" w14:textId="77777777" w:rsidR="00473C87" w:rsidRPr="00C7531A" w:rsidRDefault="00473C87" w:rsidP="00C7531A"/>
    <w:sectPr w:rsidR="00473C87"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531E1" w14:textId="77777777" w:rsidR="00DB6C03" w:rsidRDefault="00DB6C03" w:rsidP="00625139">
      <w:pPr>
        <w:spacing w:line="240" w:lineRule="auto"/>
      </w:pPr>
      <w:r>
        <w:separator/>
      </w:r>
    </w:p>
  </w:endnote>
  <w:endnote w:type="continuationSeparator" w:id="0">
    <w:p w14:paraId="283FCA48" w14:textId="77777777" w:rsidR="00DB6C03" w:rsidRDefault="00DB6C03"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panose1 w:val="020B0604020202020204"/>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136E691E"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w:pict>
            <v:rect w14:anchorId="79E38404"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69D4BC81"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53ABB01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" filled="f" fillcolor="#e7f4fb" stroked="f" strokecolor="#e85113" insetpen="t">
              <v:textbox inset="2.88pt,2.88pt,2.88pt,2.88pt">
                <w:txbxContent>
                  <w:p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7E91A613"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" filled="f" fillcolor="#e7f4fb" stroked="f" strokecolor="#e85113" insetpen="t">
              <v:textbox inset="2.88pt,2.88pt,2.88pt,2.88pt">
                <w:txbxContent>
                  <w:p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2B78EB69"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0A3B03FB"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1145A0A1"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r>
    <w:proofErr w:type="spellStart"/>
    <w:r w:rsidR="00473C87">
      <w:rPr>
        <w:rFonts w:cs="Arial"/>
        <w:color w:val="808080" w:themeColor="background2" w:themeShade="80"/>
        <w:sz w:val="16"/>
        <w:szCs w:val="18"/>
      </w:rPr>
      <w:t>alth</w:t>
    </w:r>
    <w:proofErr w:type="spellEnd"/>
    <w:r w:rsidR="00473C87">
      <w:rPr>
        <w:rFonts w:cs="Arial"/>
        <w:color w:val="808080" w:themeColor="background2" w:themeShade="80"/>
        <w:sz w:val="16"/>
        <w:szCs w:val="18"/>
      </w:rPr>
      <w:t>,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 xml:space="preserve">This document is an extended excerpt of the course book. For the entire course book we refer to </w:t>
    </w:r>
    <w:proofErr w:type="spellStart"/>
    <w:r>
      <w:rPr>
        <w:rFonts w:cs="Arial"/>
        <w:color w:val="808080" w:themeColor="background2" w:themeShade="80"/>
        <w:sz w:val="16"/>
        <w:szCs w:val="18"/>
      </w:rPr>
      <w:t>EleUM</w:t>
    </w:r>
    <w:proofErr w:type="spellEnd"/>
    <w:r>
      <w:rPr>
        <w:rFonts w:cs="Arial"/>
        <w:color w:val="808080" w:themeColor="background2" w:themeShade="80"/>
        <w:sz w:val="16"/>
        <w:szCs w:val="18"/>
      </w:rPr>
      <w:t>.</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F18F2" w14:textId="77777777" w:rsidR="00DB6C03" w:rsidRDefault="00DB6C03" w:rsidP="00625139">
      <w:pPr>
        <w:spacing w:line="240" w:lineRule="auto"/>
      </w:pPr>
      <w:r>
        <w:separator/>
      </w:r>
    </w:p>
  </w:footnote>
  <w:footnote w:type="continuationSeparator" w:id="0">
    <w:p w14:paraId="34359B0D" w14:textId="77777777" w:rsidR="00DB6C03" w:rsidRDefault="00DB6C03"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52C57314"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" stroked="f">
              <v:textbox>
                <w:txbxContent>
                  <w:p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018E4646"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77799BE0"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6RN3dqQIAAI8FAAAOAAAAAAAAAAAA&#10;AAAAAC4CAABkcnMvZTJvRG9jLnhtbFBLAQItABQABgAIAAAAIQDq2RDO3gAAAAsBAAAPAAAAAAAA&#10;AAAAAAAAAAMFAABkcnMvZG93bnJldi54bWxQSwUGAAAAAAQABADzAAAADgY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7BD3DA08"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CZLovUqQIAAI8FAAAOAAAAAAAAAAAA&#10;AAAAAC4CAABkcnMvZTJvRG9jLnhtbFBLAQItABQABgAIAAAAIQDq2RDO3gAAAAsBAAAPAAAAAAAA&#10;AAAAAAAAAAMFAABkcnMvZG93bnJldi54bWxQSwUGAAAAAAQABADzAAAADgY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57A90D14"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8"/>
  </w:num>
  <w:num w:numId="5" w16cid:durableId="262494583">
    <w:abstractNumId w:val="11"/>
  </w:num>
  <w:num w:numId="6" w16cid:durableId="1475489384">
    <w:abstractNumId w:val="0"/>
  </w:num>
  <w:num w:numId="7" w16cid:durableId="1174420535">
    <w:abstractNumId w:val="2"/>
  </w:num>
  <w:num w:numId="8" w16cid:durableId="754402251">
    <w:abstractNumId w:val="5"/>
  </w:num>
  <w:num w:numId="9" w16cid:durableId="61224788">
    <w:abstractNumId w:val="6"/>
  </w:num>
  <w:num w:numId="10" w16cid:durableId="1752501009">
    <w:abstractNumId w:val="9"/>
  </w:num>
  <w:num w:numId="11" w16cid:durableId="566383412">
    <w:abstractNumId w:val="7"/>
  </w:num>
  <w:num w:numId="12" w16cid:durableId="14317823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22B24"/>
    <w:rsid w:val="00075C82"/>
    <w:rsid w:val="00093F41"/>
    <w:rsid w:val="000A133F"/>
    <w:rsid w:val="000A523B"/>
    <w:rsid w:val="000A76E0"/>
    <w:rsid w:val="000B7FD6"/>
    <w:rsid w:val="000C3D9F"/>
    <w:rsid w:val="000F4F9D"/>
    <w:rsid w:val="00107B2F"/>
    <w:rsid w:val="00127BE3"/>
    <w:rsid w:val="0016054A"/>
    <w:rsid w:val="00165A99"/>
    <w:rsid w:val="00204C39"/>
    <w:rsid w:val="00216329"/>
    <w:rsid w:val="002322CE"/>
    <w:rsid w:val="00241589"/>
    <w:rsid w:val="00272B98"/>
    <w:rsid w:val="002826B4"/>
    <w:rsid w:val="002901E0"/>
    <w:rsid w:val="00290D91"/>
    <w:rsid w:val="00292A49"/>
    <w:rsid w:val="00295E60"/>
    <w:rsid w:val="002A3111"/>
    <w:rsid w:val="00301A75"/>
    <w:rsid w:val="0030424A"/>
    <w:rsid w:val="00317C7D"/>
    <w:rsid w:val="00336C51"/>
    <w:rsid w:val="00366A99"/>
    <w:rsid w:val="003D781F"/>
    <w:rsid w:val="0040310F"/>
    <w:rsid w:val="00412ADF"/>
    <w:rsid w:val="00422B18"/>
    <w:rsid w:val="00424E36"/>
    <w:rsid w:val="0044174D"/>
    <w:rsid w:val="0045679A"/>
    <w:rsid w:val="00473C87"/>
    <w:rsid w:val="004819BA"/>
    <w:rsid w:val="00483F34"/>
    <w:rsid w:val="00493FCB"/>
    <w:rsid w:val="004B0B71"/>
    <w:rsid w:val="004B4F16"/>
    <w:rsid w:val="004B5A02"/>
    <w:rsid w:val="004F5661"/>
    <w:rsid w:val="0050145D"/>
    <w:rsid w:val="0052485A"/>
    <w:rsid w:val="00536A18"/>
    <w:rsid w:val="00595FF5"/>
    <w:rsid w:val="005D5577"/>
    <w:rsid w:val="005F0315"/>
    <w:rsid w:val="005F0556"/>
    <w:rsid w:val="00625139"/>
    <w:rsid w:val="00630D0D"/>
    <w:rsid w:val="0063257A"/>
    <w:rsid w:val="006354DD"/>
    <w:rsid w:val="00671E9B"/>
    <w:rsid w:val="0068509D"/>
    <w:rsid w:val="006E1BE3"/>
    <w:rsid w:val="006E5471"/>
    <w:rsid w:val="006E646E"/>
    <w:rsid w:val="006E7B47"/>
    <w:rsid w:val="0070366F"/>
    <w:rsid w:val="007044C8"/>
    <w:rsid w:val="00710905"/>
    <w:rsid w:val="0072137B"/>
    <w:rsid w:val="00725004"/>
    <w:rsid w:val="00765C11"/>
    <w:rsid w:val="007832F2"/>
    <w:rsid w:val="00792905"/>
    <w:rsid w:val="007963FA"/>
    <w:rsid w:val="007A6DD5"/>
    <w:rsid w:val="007A7C40"/>
    <w:rsid w:val="007D2827"/>
    <w:rsid w:val="007F16D7"/>
    <w:rsid w:val="0080626B"/>
    <w:rsid w:val="00823ED2"/>
    <w:rsid w:val="008474C5"/>
    <w:rsid w:val="00847763"/>
    <w:rsid w:val="008A2BAB"/>
    <w:rsid w:val="008E2C85"/>
    <w:rsid w:val="0092210A"/>
    <w:rsid w:val="009227F9"/>
    <w:rsid w:val="00956265"/>
    <w:rsid w:val="00957CE3"/>
    <w:rsid w:val="00965557"/>
    <w:rsid w:val="00982B07"/>
    <w:rsid w:val="00990ADC"/>
    <w:rsid w:val="009B6C00"/>
    <w:rsid w:val="009C1E34"/>
    <w:rsid w:val="00A34C39"/>
    <w:rsid w:val="00A447E5"/>
    <w:rsid w:val="00A56040"/>
    <w:rsid w:val="00A65330"/>
    <w:rsid w:val="00AE1195"/>
    <w:rsid w:val="00AE5724"/>
    <w:rsid w:val="00B17E24"/>
    <w:rsid w:val="00B30375"/>
    <w:rsid w:val="00B639B1"/>
    <w:rsid w:val="00B819B3"/>
    <w:rsid w:val="00B873A3"/>
    <w:rsid w:val="00B923B1"/>
    <w:rsid w:val="00BA7B4A"/>
    <w:rsid w:val="00BE4824"/>
    <w:rsid w:val="00BF06C6"/>
    <w:rsid w:val="00C01C08"/>
    <w:rsid w:val="00C069D8"/>
    <w:rsid w:val="00C34661"/>
    <w:rsid w:val="00C44369"/>
    <w:rsid w:val="00C7264B"/>
    <w:rsid w:val="00C7531A"/>
    <w:rsid w:val="00C81A14"/>
    <w:rsid w:val="00CA2237"/>
    <w:rsid w:val="00CA6A57"/>
    <w:rsid w:val="00CA6F61"/>
    <w:rsid w:val="00CB4D4D"/>
    <w:rsid w:val="00CD793A"/>
    <w:rsid w:val="00CF259C"/>
    <w:rsid w:val="00D3111B"/>
    <w:rsid w:val="00D525B3"/>
    <w:rsid w:val="00D56339"/>
    <w:rsid w:val="00D64DD8"/>
    <w:rsid w:val="00D90AEA"/>
    <w:rsid w:val="00DA20F0"/>
    <w:rsid w:val="00DA2611"/>
    <w:rsid w:val="00DA372F"/>
    <w:rsid w:val="00DB6C03"/>
    <w:rsid w:val="00DC50B6"/>
    <w:rsid w:val="00E34F5B"/>
    <w:rsid w:val="00E35C00"/>
    <w:rsid w:val="00E51A8C"/>
    <w:rsid w:val="00E63E23"/>
    <w:rsid w:val="00E90F0F"/>
    <w:rsid w:val="00EB5B56"/>
    <w:rsid w:val="00ED1136"/>
    <w:rsid w:val="00EE6526"/>
    <w:rsid w:val="00F01B1E"/>
    <w:rsid w:val="00F36B00"/>
    <w:rsid w:val="00F5660F"/>
    <w:rsid w:val="00F60644"/>
    <w:rsid w:val="00F64E31"/>
    <w:rsid w:val="00F75A15"/>
    <w:rsid w:val="00FA0BB3"/>
    <w:rsid w:val="00FA5E91"/>
    <w:rsid w:val="00FA6646"/>
    <w:rsid w:val="00FD1FCC"/>
    <w:rsid w:val="00FD3B4D"/>
    <w:rsid w:val="00FD57D9"/>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J:\FHML_OIFHML\Blocksupport\Templates\Templates Syllabus\Template blanco pagina_BA_nieuw.dotx</Template>
  <TotalTime>1</TotalTime>
  <Pages>4</Pages>
  <Words>260</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Universiteit Maastricht</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Anne Fleur van Groningen</cp:lastModifiedBy>
  <cp:revision>2</cp:revision>
  <cp:lastPrinted>2014-02-24T14:23:00Z</cp:lastPrinted>
  <dcterms:created xsi:type="dcterms:W3CDTF">2025-02-03T14:04:00Z</dcterms:created>
  <dcterms:modified xsi:type="dcterms:W3CDTF">2025-02-03T14:04:00Z</dcterms:modified>
</cp:coreProperties>
</file>