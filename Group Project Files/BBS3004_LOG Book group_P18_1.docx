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0047B" w14:textId="77777777" w:rsidR="00C7531A" w:rsidRDefault="00C7531A" w:rsidP="00C7531A">
      <w:pPr>
        <w:spacing w:line="240" w:lineRule="auto"/>
        <w:rPr>
          <w:rStyle w:val="Kop1Char"/>
        </w:rPr>
      </w:pPr>
      <w:r w:rsidRPr="00C7531A">
        <w:rPr>
          <w:rStyle w:val="Kop1Char"/>
        </w:rPr>
        <w:t>Template LOG Book group meetings</w:t>
      </w:r>
    </w:p>
    <w:p w14:paraId="3908A18D" w14:textId="7C8D0C91" w:rsidR="00C7531A" w:rsidRDefault="00C7531A" w:rsidP="00C7531A">
      <w:pPr>
        <w:spacing w:line="240" w:lineRule="auto"/>
      </w:pPr>
      <w:r w:rsidRPr="00DD1999">
        <w:rPr>
          <w:b/>
          <w:bCs/>
        </w:rPr>
        <w:br/>
      </w:r>
      <w:r>
        <w:t>This is an example of a log book that students can use to track group activity. Any other form of tracking activity is possible as long as this is agreed by the whole group in with the practical project supervisor.</w:t>
      </w:r>
    </w:p>
    <w:p w14:paraId="1B2A60E9" w14:textId="77777777" w:rsidR="00C7531A" w:rsidRDefault="00C7531A" w:rsidP="00C7531A"/>
    <w:p w14:paraId="43D49772" w14:textId="77777777" w:rsidR="00C7531A" w:rsidRPr="00DD1999" w:rsidRDefault="00C7531A" w:rsidP="00C7531A">
      <w:pPr>
        <w:rPr>
          <w:b/>
          <w:bCs/>
        </w:rPr>
      </w:pPr>
      <w:r w:rsidRPr="001A222E">
        <w:rPr>
          <w:b/>
          <w:bCs/>
        </w:rPr>
        <w:t>LOG Book group meetings</w:t>
      </w:r>
      <w:r>
        <w:rPr>
          <w:b/>
          <w:bCs/>
        </w:rPr>
        <w:t xml:space="preserve"> </w:t>
      </w:r>
      <w:r w:rsidRPr="00DD1999">
        <w:t>BBS3004</w:t>
      </w:r>
    </w:p>
    <w:p w14:paraId="4DC2D139" w14:textId="77777777" w:rsidR="00C7531A" w:rsidRPr="00DD1999" w:rsidRDefault="00C7531A" w:rsidP="00C7531A">
      <w:pPr>
        <w:rPr>
          <w:b/>
          <w:bCs/>
        </w:rPr>
      </w:pPr>
      <w:r w:rsidRPr="00DD1999">
        <w:br/>
        <w:t xml:space="preserve">Project/ Assignment: </w:t>
      </w:r>
    </w:p>
    <w:p w14:paraId="45E14542" w14:textId="77777777" w:rsidR="00C7531A" w:rsidRPr="00DD1999" w:rsidRDefault="00C7531A" w:rsidP="00C7531A">
      <w:r w:rsidRPr="00DD1999">
        <w:t xml:space="preserve">Group: </w:t>
      </w:r>
    </w:p>
    <w:p w14:paraId="6E2ACEBD" w14:textId="77777777" w:rsidR="00C7531A" w:rsidRDefault="00C7531A" w:rsidP="00C7531A"/>
    <w:p w14:paraId="7B4A19B9" w14:textId="4A0182D8" w:rsidR="00C7531A" w:rsidRPr="00DD1999" w:rsidRDefault="00C7531A" w:rsidP="00C7531A">
      <w:r w:rsidRPr="00DD1999">
        <w:t>Group m</w:t>
      </w:r>
      <w:r w:rsidR="008474C5">
        <w:t>e</w:t>
      </w:r>
      <w:r w:rsidRPr="00DD1999">
        <w:t xml:space="preserve">mbers: </w:t>
      </w:r>
    </w:p>
    <w:p w14:paraId="64C9D227" w14:textId="1F3BFB55" w:rsidR="00C7531A" w:rsidRPr="00DD1999" w:rsidRDefault="00C7531A" w:rsidP="00C7531A">
      <w:r w:rsidRPr="00DD1999">
        <w:t>1.</w:t>
      </w:r>
      <w:r w:rsidR="008474C5">
        <w:t xml:space="preserve"> Silke Römkens i6325117</w:t>
      </w:r>
    </w:p>
    <w:p w14:paraId="2D901D6D" w14:textId="1884EF09" w:rsidR="00C7531A" w:rsidRPr="008474C5" w:rsidRDefault="00C7531A" w:rsidP="00C7531A">
      <w:pPr>
        <w:rPr>
          <w:lang w:val="nl-NL"/>
        </w:rPr>
      </w:pPr>
      <w:r w:rsidRPr="008474C5">
        <w:rPr>
          <w:lang w:val="nl-NL"/>
        </w:rPr>
        <w:t>2.</w:t>
      </w:r>
      <w:r w:rsidR="008474C5" w:rsidRPr="008474C5">
        <w:rPr>
          <w:lang w:val="nl-NL"/>
        </w:rPr>
        <w:t xml:space="preserve"> Bart </w:t>
      </w:r>
      <w:proofErr w:type="spellStart"/>
      <w:r w:rsidR="008474C5" w:rsidRPr="008474C5">
        <w:rPr>
          <w:lang w:val="nl-NL"/>
        </w:rPr>
        <w:t>Bruijnen</w:t>
      </w:r>
      <w:proofErr w:type="spellEnd"/>
      <w:r w:rsidR="008474C5" w:rsidRPr="008474C5">
        <w:rPr>
          <w:lang w:val="nl-NL"/>
        </w:rPr>
        <w:t xml:space="preserve"> i6330097</w:t>
      </w:r>
    </w:p>
    <w:p w14:paraId="0CC5B0B9" w14:textId="56D5AACB" w:rsidR="00C7531A" w:rsidRPr="009C5A3A" w:rsidRDefault="00C7531A" w:rsidP="00C7531A">
      <w:pPr>
        <w:rPr>
          <w:lang w:val="nl-NL"/>
        </w:rPr>
      </w:pPr>
      <w:r w:rsidRPr="009C5A3A">
        <w:rPr>
          <w:lang w:val="nl-NL"/>
        </w:rPr>
        <w:t>3.</w:t>
      </w:r>
      <w:r w:rsidR="008474C5" w:rsidRPr="009C5A3A">
        <w:rPr>
          <w:lang w:val="nl-NL"/>
        </w:rPr>
        <w:t xml:space="preserve"> Jarne Paar i6318995 </w:t>
      </w:r>
    </w:p>
    <w:p w14:paraId="17195FAF" w14:textId="4130DE97" w:rsidR="00C7531A" w:rsidRPr="00DD1999" w:rsidRDefault="00C7531A" w:rsidP="00C7531A">
      <w:r w:rsidRPr="00DD1999">
        <w:t>4.</w:t>
      </w:r>
      <w:r w:rsidR="008474C5">
        <w:t xml:space="preserve"> Cecilia Mantovani i6323828</w:t>
      </w:r>
    </w:p>
    <w:p w14:paraId="43787213" w14:textId="03E58D00" w:rsidR="00C7531A" w:rsidRPr="009C5A3A" w:rsidRDefault="00C7531A" w:rsidP="00C7531A">
      <w:r w:rsidRPr="009C5A3A">
        <w:t>5.</w:t>
      </w:r>
      <w:r w:rsidR="008474C5" w:rsidRPr="009C5A3A">
        <w:t xml:space="preserve"> </w:t>
      </w:r>
      <w:proofErr w:type="spellStart"/>
      <w:r w:rsidR="008474C5" w:rsidRPr="009C5A3A">
        <w:t>Sabya</w:t>
      </w:r>
      <w:proofErr w:type="spellEnd"/>
      <w:r w:rsidR="008474C5" w:rsidRPr="009C5A3A">
        <w:t xml:space="preserve"> Sherpa</w:t>
      </w:r>
    </w:p>
    <w:p w14:paraId="7EBD10E6" w14:textId="6C091ACA" w:rsidR="00C7531A" w:rsidRPr="009C5A3A" w:rsidRDefault="00C7531A" w:rsidP="00C7531A">
      <w:r w:rsidRPr="009C5A3A">
        <w:t xml:space="preserve">6. </w:t>
      </w:r>
      <w:r w:rsidR="008474C5" w:rsidRPr="009C5A3A">
        <w:t>Anne Fleur van Groningen i6315029</w:t>
      </w:r>
    </w:p>
    <w:p w14:paraId="363E4B21" w14:textId="77777777" w:rsidR="00C7531A" w:rsidRPr="009C5A3A" w:rsidRDefault="00C7531A" w:rsidP="00C7531A"/>
    <w:p w14:paraId="0ED50955" w14:textId="77777777" w:rsidR="00C7531A" w:rsidRPr="00DD1999" w:rsidRDefault="00C7531A" w:rsidP="00C7531A">
      <w:pPr>
        <w:rPr>
          <w:b/>
          <w:bCs/>
        </w:rPr>
      </w:pPr>
      <w:r w:rsidRPr="00DD1999">
        <w:rPr>
          <w:b/>
          <w:bCs/>
        </w:rPr>
        <w:t>Group meeting 1</w:t>
      </w:r>
    </w:p>
    <w:p w14:paraId="1DD3BB47" w14:textId="39876854" w:rsidR="00C7531A" w:rsidRPr="008474C5" w:rsidRDefault="00C7531A" w:rsidP="00C7531A">
      <w:r w:rsidRPr="00DD1999">
        <w:rPr>
          <w:u w:val="single"/>
        </w:rPr>
        <w:t>Date:</w:t>
      </w:r>
      <w:r w:rsidR="008474C5">
        <w:rPr>
          <w:u w:val="single"/>
        </w:rPr>
        <w:t xml:space="preserve"> </w:t>
      </w:r>
      <w:r w:rsidR="008474C5" w:rsidRPr="008474C5">
        <w:t>03-02-2001</w:t>
      </w:r>
    </w:p>
    <w:p w14:paraId="5EC44B83" w14:textId="77777777" w:rsidR="00C7531A" w:rsidRPr="00DD1999" w:rsidRDefault="00C7531A" w:rsidP="00C7531A"/>
    <w:p w14:paraId="2B91CDB0" w14:textId="70DC0C1C" w:rsidR="00C7531A" w:rsidRPr="00DD1999" w:rsidRDefault="00C7531A" w:rsidP="00C7531A">
      <w:r w:rsidRPr="00DD1999">
        <w:t>Duration meeting:</w:t>
      </w:r>
      <w:r w:rsidR="008474C5">
        <w:t xml:space="preserve"> 1 hour</w:t>
      </w:r>
      <w:r w:rsidR="00C565F9">
        <w:t>, 14.00-15.00</w:t>
      </w:r>
    </w:p>
    <w:p w14:paraId="138C9E66" w14:textId="77777777" w:rsidR="00C7531A" w:rsidRPr="00DD1999" w:rsidRDefault="00C7531A" w:rsidP="00C7531A"/>
    <w:p w14:paraId="14A57125" w14:textId="1B9B4763" w:rsidR="00C7531A" w:rsidRPr="00DD1999" w:rsidRDefault="00C7531A" w:rsidP="00C7531A">
      <w:r w:rsidRPr="00DD1999">
        <w:t>Presence (names):</w:t>
      </w:r>
      <w:r w:rsidR="008474C5">
        <w:t xml:space="preserve"> </w:t>
      </w:r>
      <w:r w:rsidR="002D476D">
        <w:t>E</w:t>
      </w:r>
      <w:r w:rsidR="008474C5">
        <w:t>veryone</w:t>
      </w:r>
    </w:p>
    <w:p w14:paraId="29F253DC" w14:textId="77777777" w:rsidR="00C7531A" w:rsidRPr="00DD1999" w:rsidRDefault="00C7531A" w:rsidP="00C7531A"/>
    <w:p w14:paraId="5087FA55" w14:textId="78841133" w:rsidR="00C7531A" w:rsidRPr="00DD1999" w:rsidRDefault="00C7531A" w:rsidP="00C7531A">
      <w:r w:rsidRPr="00DD1999">
        <w:t>Absence (names):</w:t>
      </w:r>
      <w:r w:rsidR="008474C5">
        <w:t xml:space="preserve"> </w:t>
      </w:r>
      <w:r w:rsidR="00F779EC">
        <w:t>-</w:t>
      </w:r>
    </w:p>
    <w:p w14:paraId="0B9B7FCD" w14:textId="77777777" w:rsidR="00C7531A" w:rsidRPr="00DD1999" w:rsidRDefault="00C7531A" w:rsidP="00C7531A"/>
    <w:p w14:paraId="678284AE" w14:textId="77777777" w:rsidR="00C7531A" w:rsidRPr="00DD1999" w:rsidRDefault="00C7531A" w:rsidP="00C7531A">
      <w:pPr>
        <w:rPr>
          <w:u w:val="single"/>
        </w:rPr>
      </w:pPr>
      <w:r w:rsidRPr="00DD1999">
        <w:rPr>
          <w:u w:val="single"/>
        </w:rPr>
        <w:t>Division of tasks</w:t>
      </w:r>
    </w:p>
    <w:p w14:paraId="152903AB" w14:textId="1B1EBED7" w:rsidR="00C7531A" w:rsidRPr="00DD1999" w:rsidRDefault="00C7531A" w:rsidP="00C7531A">
      <w:r w:rsidRPr="00DD1999">
        <w:t>Group leader (name):</w:t>
      </w:r>
      <w:r w:rsidR="008474C5">
        <w:t xml:space="preserve"> Bart</w:t>
      </w:r>
    </w:p>
    <w:p w14:paraId="617E85A5" w14:textId="1C9DCAA7" w:rsidR="00C7531A" w:rsidRPr="00DD1999" w:rsidRDefault="00C7531A" w:rsidP="00C7531A">
      <w:r w:rsidRPr="00DD1999">
        <w:t>Secretary (name):</w:t>
      </w:r>
      <w:r w:rsidR="008474C5">
        <w:t xml:space="preserve"> Cecilia</w:t>
      </w:r>
    </w:p>
    <w:p w14:paraId="4DD9F291" w14:textId="77777777" w:rsidR="00C7531A" w:rsidRPr="00DD1999" w:rsidRDefault="00C7531A" w:rsidP="00C7531A"/>
    <w:p w14:paraId="3D3B8688" w14:textId="77777777" w:rsidR="00C7531A" w:rsidRPr="00DD1999" w:rsidRDefault="00C7531A" w:rsidP="00C7531A">
      <w:pPr>
        <w:rPr>
          <w:u w:val="single"/>
        </w:rPr>
      </w:pPr>
      <w:r w:rsidRPr="00DD1999">
        <w:rPr>
          <w:u w:val="single"/>
        </w:rPr>
        <w:t>Brainstorm</w:t>
      </w:r>
    </w:p>
    <w:p w14:paraId="2FA4F1CA" w14:textId="77777777" w:rsidR="00C7531A" w:rsidRPr="00DD1999" w:rsidRDefault="00C7531A" w:rsidP="00C7531A">
      <w:r w:rsidRPr="00DD1999">
        <w:t>What has been discussed?</w:t>
      </w:r>
    </w:p>
    <w:p w14:paraId="65DC98D0" w14:textId="77777777" w:rsidR="00C7531A" w:rsidRPr="00DD1999" w:rsidRDefault="00C7531A" w:rsidP="00C7531A"/>
    <w:p w14:paraId="5ADF59DF" w14:textId="1B2CC294" w:rsidR="00C7531A" w:rsidRPr="00DD1999" w:rsidRDefault="008474C5" w:rsidP="00C7531A">
      <w:r>
        <w:t xml:space="preserve">Our planning, scheduling meetings, information about how to download the software, some instructions about R, </w:t>
      </w:r>
    </w:p>
    <w:p w14:paraId="4587B8F2" w14:textId="77777777" w:rsidR="00C7531A" w:rsidRPr="00DD1999" w:rsidRDefault="00C7531A" w:rsidP="00C7531A"/>
    <w:p w14:paraId="02CEFC33" w14:textId="77777777" w:rsidR="00C7531A" w:rsidRPr="00DD1999" w:rsidRDefault="00C7531A" w:rsidP="00C7531A"/>
    <w:p w14:paraId="59ADF3A9" w14:textId="77777777" w:rsidR="00C7531A" w:rsidRPr="00DD1999" w:rsidRDefault="00C7531A" w:rsidP="00C7531A">
      <w:r w:rsidRPr="00DD1999">
        <w:t>Agreements made (plan of action):</w:t>
      </w:r>
    </w:p>
    <w:p w14:paraId="01699103" w14:textId="77777777" w:rsidR="00C7531A" w:rsidRPr="00DD1999" w:rsidRDefault="00C7531A" w:rsidP="00C7531A"/>
    <w:p w14:paraId="49ECD8CF" w14:textId="4A848654" w:rsidR="00C7531A" w:rsidRPr="00DD1999" w:rsidRDefault="009C5A3A" w:rsidP="00C7531A">
      <w:r>
        <w:t>We agreed on weekly meeting</w:t>
      </w:r>
      <w:r w:rsidR="00DE0597">
        <w:t xml:space="preserve">s on </w:t>
      </w:r>
      <w:r w:rsidR="004C05AF">
        <w:t>Tuesdays</w:t>
      </w:r>
      <w:r w:rsidR="00DE0597">
        <w:t xml:space="preserve"> </w:t>
      </w:r>
      <w:r w:rsidR="00C73FCC">
        <w:t xml:space="preserve">from </w:t>
      </w:r>
      <w:r w:rsidR="00DE0597">
        <w:t>14.30-15.30</w:t>
      </w:r>
      <w:r w:rsidR="007F379F">
        <w:br/>
        <w:t xml:space="preserve">We </w:t>
      </w:r>
      <w:r w:rsidR="007B1DC6">
        <w:t>planned to</w:t>
      </w:r>
      <w:r w:rsidR="00C73FCC">
        <w:t xml:space="preserve"> meet</w:t>
      </w:r>
      <w:r w:rsidR="007B1DC6">
        <w:t xml:space="preserve"> on Wednesday</w:t>
      </w:r>
      <w:r w:rsidR="00A0721E">
        <w:t xml:space="preserve"> and </w:t>
      </w:r>
      <w:r w:rsidR="00C73FCC">
        <w:t xml:space="preserve">that everyone </w:t>
      </w:r>
      <w:r w:rsidR="009F05A1">
        <w:t xml:space="preserve">installed </w:t>
      </w:r>
      <w:r w:rsidR="00C73FCC">
        <w:t xml:space="preserve">R, </w:t>
      </w:r>
      <w:proofErr w:type="spellStart"/>
      <w:r w:rsidR="00C73FCC">
        <w:t>Rstudio</w:t>
      </w:r>
      <w:proofErr w:type="spellEnd"/>
      <w:r w:rsidR="009F05A1">
        <w:t xml:space="preserve"> and </w:t>
      </w:r>
      <w:proofErr w:type="spellStart"/>
      <w:r w:rsidR="009F05A1">
        <w:t>Githu</w:t>
      </w:r>
      <w:r w:rsidR="00A0721E">
        <w:t>b</w:t>
      </w:r>
      <w:proofErr w:type="spellEnd"/>
      <w:r w:rsidR="00A0721E">
        <w:t xml:space="preserve"> and read the two papers about the data.</w:t>
      </w:r>
    </w:p>
    <w:p w14:paraId="1E466A4C" w14:textId="77777777" w:rsidR="00C7531A" w:rsidRPr="00DD1999" w:rsidRDefault="00C7531A" w:rsidP="00C7531A"/>
    <w:p w14:paraId="0E68B689" w14:textId="77777777" w:rsidR="00C7531A" w:rsidRPr="00DD1999" w:rsidRDefault="00C7531A" w:rsidP="00C7531A"/>
    <w:p w14:paraId="1B1A88B8" w14:textId="59220EEB" w:rsidR="00C7531A" w:rsidRPr="00DD1999" w:rsidRDefault="00C7531A" w:rsidP="00C7531A"/>
    <w:p w14:paraId="63FBC3AC" w14:textId="77777777" w:rsidR="00C7531A" w:rsidRPr="00DD1999" w:rsidRDefault="00C7531A" w:rsidP="00C7531A">
      <w:pPr>
        <w:rPr>
          <w:b/>
          <w:bCs/>
        </w:rPr>
      </w:pPr>
      <w:r w:rsidRPr="00DD1999">
        <w:rPr>
          <w:b/>
          <w:bCs/>
        </w:rPr>
        <w:lastRenderedPageBreak/>
        <w:t>Group meeting 2</w:t>
      </w:r>
    </w:p>
    <w:p w14:paraId="4C8E8C9A" w14:textId="508E7128" w:rsidR="00C7531A" w:rsidRPr="004C05AF" w:rsidRDefault="00C7531A" w:rsidP="00C7531A">
      <w:r w:rsidRPr="00DD1999">
        <w:rPr>
          <w:u w:val="single"/>
        </w:rPr>
        <w:t>Date:</w:t>
      </w:r>
      <w:r w:rsidR="004C05AF">
        <w:t>0</w:t>
      </w:r>
      <w:r w:rsidR="007F379F">
        <w:t>5</w:t>
      </w:r>
      <w:r w:rsidR="004C05AF">
        <w:t>-02-20</w:t>
      </w:r>
      <w:r w:rsidR="00C565F9">
        <w:t>25</w:t>
      </w:r>
    </w:p>
    <w:p w14:paraId="13B4D819" w14:textId="77777777" w:rsidR="00C7531A" w:rsidRPr="00DD1999" w:rsidRDefault="00C7531A" w:rsidP="00C7531A"/>
    <w:p w14:paraId="1BD2FCFE" w14:textId="0B21F9CB" w:rsidR="00C7531A" w:rsidRPr="00DD1999" w:rsidRDefault="00C7531A" w:rsidP="00C7531A">
      <w:r w:rsidRPr="00DD1999">
        <w:t>Duration meeting:</w:t>
      </w:r>
      <w:r w:rsidR="00C565F9">
        <w:t xml:space="preserve"> </w:t>
      </w:r>
      <w:r w:rsidR="00605376">
        <w:t xml:space="preserve">2.5 hours, </w:t>
      </w:r>
      <w:r w:rsidR="00A436DB">
        <w:t>11.00-13.30</w:t>
      </w:r>
    </w:p>
    <w:p w14:paraId="084061D0" w14:textId="77777777" w:rsidR="00C7531A" w:rsidRPr="00DD1999" w:rsidRDefault="00C7531A" w:rsidP="00C7531A"/>
    <w:p w14:paraId="28F50B42" w14:textId="77053300" w:rsidR="00C7531A" w:rsidRPr="00DD1999" w:rsidRDefault="00C7531A" w:rsidP="00C7531A">
      <w:r w:rsidRPr="00DD1999">
        <w:t>Presence (names):</w:t>
      </w:r>
      <w:r w:rsidR="00A436DB">
        <w:t xml:space="preserve"> Everyone</w:t>
      </w:r>
    </w:p>
    <w:p w14:paraId="5BBD9A46" w14:textId="77777777" w:rsidR="00C7531A" w:rsidRPr="00DD1999" w:rsidRDefault="00C7531A" w:rsidP="00C7531A"/>
    <w:p w14:paraId="13D44B38" w14:textId="4B00CB4C" w:rsidR="00C7531A" w:rsidRPr="00DD1999" w:rsidRDefault="00C7531A" w:rsidP="00C7531A">
      <w:r w:rsidRPr="00DD1999">
        <w:t>Absence (names):</w:t>
      </w:r>
      <w:r w:rsidR="00A436DB">
        <w:t xml:space="preserve"> </w:t>
      </w:r>
      <w:r w:rsidR="00F779EC">
        <w:t>-</w:t>
      </w:r>
    </w:p>
    <w:p w14:paraId="52566A60" w14:textId="77777777" w:rsidR="00C7531A" w:rsidRPr="00DD1999" w:rsidRDefault="00C7531A" w:rsidP="00C7531A"/>
    <w:p w14:paraId="583BC635" w14:textId="77777777" w:rsidR="00C7531A" w:rsidRPr="00DD1999" w:rsidRDefault="00C7531A" w:rsidP="00C7531A">
      <w:pPr>
        <w:rPr>
          <w:u w:val="single"/>
        </w:rPr>
      </w:pPr>
      <w:r w:rsidRPr="00DD1999">
        <w:rPr>
          <w:u w:val="single"/>
        </w:rPr>
        <w:t>Division of tasks</w:t>
      </w:r>
    </w:p>
    <w:p w14:paraId="082FB739" w14:textId="77777777" w:rsidR="00C7531A" w:rsidRPr="00DD1999" w:rsidRDefault="00C7531A" w:rsidP="00C7531A"/>
    <w:p w14:paraId="2994C2A0" w14:textId="1D1BCD02" w:rsidR="00C7531A" w:rsidRPr="00DD1999" w:rsidRDefault="00C7531A" w:rsidP="00C7531A">
      <w:r w:rsidRPr="00DD1999">
        <w:t>Group leader (name):</w:t>
      </w:r>
      <w:r w:rsidR="002D476D">
        <w:t xml:space="preserve"> Bart</w:t>
      </w:r>
    </w:p>
    <w:p w14:paraId="4AFB4173" w14:textId="77777777" w:rsidR="00C7531A" w:rsidRPr="00DD1999" w:rsidRDefault="00C7531A" w:rsidP="00C7531A"/>
    <w:p w14:paraId="240AC400" w14:textId="2F79CCA7" w:rsidR="00C7531A" w:rsidRPr="00DD1999" w:rsidRDefault="00C7531A" w:rsidP="00C7531A">
      <w:r w:rsidRPr="00DD1999">
        <w:t>Secretary (name):</w:t>
      </w:r>
      <w:r w:rsidR="00A0721E">
        <w:t xml:space="preserve"> Silke</w:t>
      </w:r>
    </w:p>
    <w:p w14:paraId="4C0E0B11" w14:textId="77777777" w:rsidR="00C7531A" w:rsidRPr="00DD1999" w:rsidRDefault="00C7531A" w:rsidP="00C7531A"/>
    <w:p w14:paraId="51CB6790" w14:textId="77777777" w:rsidR="00C7531A" w:rsidRPr="00DD1999" w:rsidRDefault="00C7531A" w:rsidP="00C7531A">
      <w:pPr>
        <w:rPr>
          <w:u w:val="single"/>
        </w:rPr>
      </w:pPr>
      <w:r w:rsidRPr="00DD1999">
        <w:rPr>
          <w:u w:val="single"/>
        </w:rPr>
        <w:t>Brainstorm</w:t>
      </w:r>
    </w:p>
    <w:p w14:paraId="0350D7BB" w14:textId="77777777" w:rsidR="00C7531A" w:rsidRPr="00DD1999" w:rsidRDefault="00C7531A" w:rsidP="00C7531A">
      <w:r w:rsidRPr="00DD1999">
        <w:t>What has been discussed?</w:t>
      </w:r>
    </w:p>
    <w:p w14:paraId="4F70E14C" w14:textId="77777777" w:rsidR="00C7531A" w:rsidRPr="00DD1999" w:rsidRDefault="00C7531A" w:rsidP="00C7531A"/>
    <w:p w14:paraId="20E31484" w14:textId="36AAF8A1" w:rsidR="00C7531A" w:rsidRPr="00DD1999" w:rsidRDefault="0026047C" w:rsidP="00C7531A">
      <w:r>
        <w:t xml:space="preserve">First, we </w:t>
      </w:r>
      <w:r w:rsidR="00DD4222">
        <w:t xml:space="preserve">went over the two papers together and what the findings </w:t>
      </w:r>
      <w:r>
        <w:t xml:space="preserve">were. </w:t>
      </w:r>
      <w:r w:rsidR="00597280">
        <w:br/>
      </w:r>
      <w:r w:rsidR="00FD20A7">
        <w:t xml:space="preserve">We connected our </w:t>
      </w:r>
      <w:proofErr w:type="spellStart"/>
      <w:r w:rsidR="00FD20A7">
        <w:t>Github</w:t>
      </w:r>
      <w:proofErr w:type="spellEnd"/>
      <w:r w:rsidR="00E216A4">
        <w:t xml:space="preserve"> and </w:t>
      </w:r>
      <w:r w:rsidR="000B2483">
        <w:t xml:space="preserve">put </w:t>
      </w:r>
      <w:r w:rsidR="004D47B8">
        <w:t>some of</w:t>
      </w:r>
      <w:r w:rsidR="000B2483">
        <w:t xml:space="preserve"> the important files in a shared</w:t>
      </w:r>
      <w:r w:rsidR="004D47B8">
        <w:t xml:space="preserve"> map.</w:t>
      </w:r>
      <w:r w:rsidR="004D47B8">
        <w:br/>
        <w:t xml:space="preserve">Bart shared </w:t>
      </w:r>
      <w:r w:rsidR="00A263CD">
        <w:t>the</w:t>
      </w:r>
      <w:r w:rsidR="004D47B8">
        <w:t xml:space="preserve"> experiences he already had with R </w:t>
      </w:r>
      <w:r w:rsidR="00A263CD">
        <w:t xml:space="preserve">and showed us a little bit about how the program works. </w:t>
      </w:r>
      <w:r w:rsidR="006A1AA1">
        <w:br/>
        <w:t>Bart also shared some of his old files, with the practice exercises</w:t>
      </w:r>
    </w:p>
    <w:p w14:paraId="2D09A753" w14:textId="77777777" w:rsidR="00C7531A" w:rsidRPr="00DD1999" w:rsidRDefault="00C7531A" w:rsidP="00C7531A"/>
    <w:p w14:paraId="6664D85E" w14:textId="77777777" w:rsidR="00C7531A" w:rsidRPr="00DD1999" w:rsidRDefault="00C7531A" w:rsidP="00C7531A"/>
    <w:p w14:paraId="45CD7759" w14:textId="77777777" w:rsidR="00C7531A" w:rsidRPr="00DD1999" w:rsidRDefault="00C7531A" w:rsidP="00C7531A">
      <w:r w:rsidRPr="00DD1999">
        <w:t>Agreements made (plan of action):</w:t>
      </w:r>
    </w:p>
    <w:p w14:paraId="76686C11" w14:textId="77777777" w:rsidR="00C7531A" w:rsidRPr="00DD1999" w:rsidRDefault="00C7531A" w:rsidP="00C7531A"/>
    <w:p w14:paraId="1F06C71B" w14:textId="466AF4F5" w:rsidR="00C7531A" w:rsidRPr="00DD1999" w:rsidRDefault="00A263CD" w:rsidP="00C7531A">
      <w:r>
        <w:t xml:space="preserve">Over the course of the week and weekend, familiarize </w:t>
      </w:r>
      <w:r w:rsidR="005D7EA4">
        <w:t xml:space="preserve">ourselves </w:t>
      </w:r>
      <w:r w:rsidR="006A1AA1">
        <w:t>with R and look through the introduction file and practice ex</w:t>
      </w:r>
      <w:r w:rsidR="000E60EA">
        <w:t>ercises.</w:t>
      </w:r>
    </w:p>
    <w:p w14:paraId="62112542" w14:textId="77777777" w:rsidR="00C7531A" w:rsidRPr="00DD1999" w:rsidRDefault="00C7531A" w:rsidP="00C7531A"/>
    <w:p w14:paraId="46CF35A2" w14:textId="77777777" w:rsidR="00C7531A" w:rsidRPr="00DD1999" w:rsidRDefault="00C7531A" w:rsidP="00C7531A"/>
    <w:p w14:paraId="16496DD5" w14:textId="77777777" w:rsidR="00C7531A" w:rsidRPr="00DD1999" w:rsidRDefault="00C7531A" w:rsidP="00C7531A"/>
    <w:p w14:paraId="2874070E" w14:textId="702E228A" w:rsidR="00C7531A" w:rsidRPr="000E60EA" w:rsidRDefault="00C7531A" w:rsidP="00C7531A">
      <w:r w:rsidRPr="00DD1999">
        <w:rPr>
          <w:b/>
          <w:bCs/>
        </w:rPr>
        <w:t>Group meeting 3</w:t>
      </w:r>
    </w:p>
    <w:p w14:paraId="063F799F" w14:textId="524EF4DC" w:rsidR="00C7531A" w:rsidRPr="000E60EA" w:rsidRDefault="00C7531A" w:rsidP="00C7531A">
      <w:r w:rsidRPr="00DD1999">
        <w:rPr>
          <w:u w:val="single"/>
        </w:rPr>
        <w:t>Date:</w:t>
      </w:r>
      <w:r w:rsidR="000E60EA">
        <w:rPr>
          <w:u w:val="single"/>
        </w:rPr>
        <w:t xml:space="preserve"> </w:t>
      </w:r>
      <w:r w:rsidR="000E60EA">
        <w:t>11-</w:t>
      </w:r>
      <w:r w:rsidR="00F779EC">
        <w:t>02-2025</w:t>
      </w:r>
    </w:p>
    <w:p w14:paraId="4C297635" w14:textId="77777777" w:rsidR="00C7531A" w:rsidRPr="00DD1999" w:rsidRDefault="00C7531A" w:rsidP="00C7531A"/>
    <w:p w14:paraId="6DA89C3E" w14:textId="1A88246B" w:rsidR="00C7531A" w:rsidRPr="00DD1999" w:rsidRDefault="00C7531A" w:rsidP="00C7531A">
      <w:r w:rsidRPr="00DD1999">
        <w:t>Duration meeting:</w:t>
      </w:r>
      <w:r w:rsidR="00F779EC">
        <w:t xml:space="preserve"> 2.5 hours, 13.00-15.30</w:t>
      </w:r>
    </w:p>
    <w:p w14:paraId="787ED588" w14:textId="77777777" w:rsidR="00C7531A" w:rsidRPr="00DD1999" w:rsidRDefault="00C7531A" w:rsidP="00C7531A"/>
    <w:p w14:paraId="34D2A889" w14:textId="5659A9F5" w:rsidR="00C7531A" w:rsidRPr="00DD1999" w:rsidRDefault="00C7531A" w:rsidP="00C7531A">
      <w:r w:rsidRPr="00DD1999">
        <w:t>Presence (names):</w:t>
      </w:r>
      <w:r w:rsidR="00F779EC">
        <w:t xml:space="preserve"> Everyone (Jarne online)</w:t>
      </w:r>
    </w:p>
    <w:p w14:paraId="1098596D" w14:textId="77777777" w:rsidR="00C7531A" w:rsidRPr="00DD1999" w:rsidRDefault="00C7531A" w:rsidP="00C7531A"/>
    <w:p w14:paraId="3FAB7347" w14:textId="51D43DF4" w:rsidR="00C7531A" w:rsidRPr="00DD1999" w:rsidRDefault="00C7531A" w:rsidP="00C7531A">
      <w:r w:rsidRPr="00DD1999">
        <w:t>Absence (names):</w:t>
      </w:r>
      <w:r w:rsidR="00F779EC">
        <w:t xml:space="preserve"> -</w:t>
      </w:r>
    </w:p>
    <w:p w14:paraId="2F724BFA" w14:textId="77777777" w:rsidR="00C7531A" w:rsidRPr="00DD1999" w:rsidRDefault="00C7531A" w:rsidP="00C7531A"/>
    <w:p w14:paraId="4ED97FD9" w14:textId="77777777" w:rsidR="00C7531A" w:rsidRPr="00DD1999" w:rsidRDefault="00C7531A" w:rsidP="00C7531A">
      <w:pPr>
        <w:rPr>
          <w:u w:val="single"/>
        </w:rPr>
      </w:pPr>
      <w:r w:rsidRPr="00DD1999">
        <w:rPr>
          <w:u w:val="single"/>
        </w:rPr>
        <w:t>Division of tasks</w:t>
      </w:r>
    </w:p>
    <w:p w14:paraId="090A935C" w14:textId="77777777" w:rsidR="00C7531A" w:rsidRPr="00DD1999" w:rsidRDefault="00C7531A" w:rsidP="00C7531A"/>
    <w:p w14:paraId="75C3D6A2" w14:textId="4F21B85E" w:rsidR="00C7531A" w:rsidRPr="00DD1999" w:rsidRDefault="00C7531A" w:rsidP="00C7531A">
      <w:r w:rsidRPr="00DD1999">
        <w:t>Group leader (name):</w:t>
      </w:r>
      <w:r w:rsidR="00D14797">
        <w:t xml:space="preserve"> Cecilia</w:t>
      </w:r>
    </w:p>
    <w:p w14:paraId="750DF71D" w14:textId="77777777" w:rsidR="00C7531A" w:rsidRPr="00DD1999" w:rsidRDefault="00C7531A" w:rsidP="00C7531A"/>
    <w:p w14:paraId="33CE13E3" w14:textId="23CDBD18" w:rsidR="00C7531A" w:rsidRPr="00DD1999" w:rsidRDefault="00C7531A" w:rsidP="00C7531A">
      <w:r w:rsidRPr="00DD1999">
        <w:t>Secretary (name):</w:t>
      </w:r>
      <w:r w:rsidR="00D14797">
        <w:t xml:space="preserve"> </w:t>
      </w:r>
      <w:r w:rsidR="00565015">
        <w:t>Anne Fleur</w:t>
      </w:r>
    </w:p>
    <w:p w14:paraId="03DDCB27" w14:textId="77777777" w:rsidR="00C7531A" w:rsidRPr="00DD1999" w:rsidRDefault="00C7531A" w:rsidP="00C7531A"/>
    <w:p w14:paraId="6EC748EB" w14:textId="77777777" w:rsidR="00C7531A" w:rsidRPr="00DD1999" w:rsidRDefault="00C7531A" w:rsidP="00C7531A">
      <w:pPr>
        <w:rPr>
          <w:u w:val="single"/>
        </w:rPr>
      </w:pPr>
      <w:r w:rsidRPr="00DD1999">
        <w:rPr>
          <w:u w:val="single"/>
        </w:rPr>
        <w:t>Brainstorm</w:t>
      </w:r>
    </w:p>
    <w:p w14:paraId="6E455096" w14:textId="77777777" w:rsidR="00C7531A" w:rsidRPr="00DD1999" w:rsidRDefault="00C7531A" w:rsidP="00C7531A">
      <w:r w:rsidRPr="00DD1999">
        <w:t>What has been discussed?</w:t>
      </w:r>
    </w:p>
    <w:p w14:paraId="74317603" w14:textId="77777777" w:rsidR="00C7531A" w:rsidRPr="00DD1999" w:rsidRDefault="00C7531A" w:rsidP="00C7531A"/>
    <w:p w14:paraId="350692C1" w14:textId="136980BA" w:rsidR="00C7531A" w:rsidRPr="00DD1999" w:rsidRDefault="00B33016" w:rsidP="00D32174">
      <w:pPr>
        <w:tabs>
          <w:tab w:val="left" w:pos="1428"/>
        </w:tabs>
      </w:pPr>
      <w:proofErr w:type="spellStart"/>
      <w:r>
        <w:t>Sabya</w:t>
      </w:r>
      <w:proofErr w:type="spellEnd"/>
      <w:r>
        <w:t xml:space="preserve"> shared her work on the code she did over the weeken</w:t>
      </w:r>
      <w:r w:rsidR="002F0E0A">
        <w:t xml:space="preserve">d and everyone </w:t>
      </w:r>
      <w:r w:rsidR="001E5E61">
        <w:t xml:space="preserve">tried to understand and add stuff where needed. </w:t>
      </w:r>
      <w:r w:rsidR="001E5E61">
        <w:br/>
        <w:t>We worked on the code together</w:t>
      </w:r>
      <w:r w:rsidR="000220CC">
        <w:t>, to try and improve if necessary.</w:t>
      </w:r>
      <w:r w:rsidR="000220CC">
        <w:br/>
      </w:r>
      <w:r w:rsidR="00EC5B19">
        <w:t xml:space="preserve">We had our weekly meeting with our supervisor, went through the code together and </w:t>
      </w:r>
      <w:r w:rsidR="00D32174">
        <w:t xml:space="preserve">got some feedback and help with the lines of code we </w:t>
      </w:r>
      <w:r w:rsidR="000B3603">
        <w:t>were unsure</w:t>
      </w:r>
      <w:r w:rsidR="00D32174">
        <w:t xml:space="preserve"> about. </w:t>
      </w:r>
    </w:p>
    <w:p w14:paraId="5838D2E0" w14:textId="77777777" w:rsidR="00C7531A" w:rsidRPr="00DD1999" w:rsidRDefault="00C7531A" w:rsidP="00C7531A"/>
    <w:p w14:paraId="16FEB046" w14:textId="77777777" w:rsidR="00C7531A" w:rsidRPr="00DD1999" w:rsidRDefault="00C7531A" w:rsidP="00C7531A"/>
    <w:p w14:paraId="43BD1930" w14:textId="77777777" w:rsidR="00C7531A" w:rsidRPr="00DD1999" w:rsidRDefault="00C7531A" w:rsidP="00C7531A"/>
    <w:p w14:paraId="487C2346" w14:textId="77777777" w:rsidR="00C7531A" w:rsidRPr="00DD1999" w:rsidRDefault="00C7531A" w:rsidP="00C7531A">
      <w:r w:rsidRPr="00DD1999">
        <w:t>Agreements made (plan of action):</w:t>
      </w:r>
    </w:p>
    <w:p w14:paraId="5D62104A" w14:textId="77777777" w:rsidR="00C7531A" w:rsidRPr="00DD1999" w:rsidRDefault="00C7531A" w:rsidP="00C7531A"/>
    <w:p w14:paraId="1617DB40" w14:textId="4EE9AA61" w:rsidR="00C7531A" w:rsidRPr="00DD1999" w:rsidRDefault="002429DE" w:rsidP="00C7531A">
      <w:proofErr w:type="spellStart"/>
      <w:r>
        <w:t>Plannend</w:t>
      </w:r>
      <w:proofErr w:type="spellEnd"/>
      <w:r>
        <w:t xml:space="preserve"> a meeting for the day after, to meet up with </w:t>
      </w:r>
      <w:proofErr w:type="spellStart"/>
      <w:r>
        <w:t>eachother</w:t>
      </w:r>
      <w:proofErr w:type="spellEnd"/>
      <w:r>
        <w:t xml:space="preserve"> again an</w:t>
      </w:r>
      <w:r w:rsidR="00780D65">
        <w:t>d</w:t>
      </w:r>
      <w:r>
        <w:t xml:space="preserve"> go over the code step by step so that everyone</w:t>
      </w:r>
      <w:r w:rsidR="00780D65">
        <w:t xml:space="preserve"> is up to speeds and knows exactly what is what and what something does. </w:t>
      </w:r>
    </w:p>
    <w:p w14:paraId="2C42DD19" w14:textId="77777777" w:rsidR="00C7531A" w:rsidRPr="00DD1999" w:rsidRDefault="00C7531A" w:rsidP="00C7531A"/>
    <w:p w14:paraId="5F89E0FD" w14:textId="1AAA9FE5" w:rsidR="00C7531A" w:rsidRPr="00DD1999" w:rsidRDefault="00C7531A" w:rsidP="00C7531A"/>
    <w:p w14:paraId="755DD533" w14:textId="78191572" w:rsidR="00C7531A" w:rsidRPr="00780D65" w:rsidRDefault="00C7531A" w:rsidP="00C7531A">
      <w:r w:rsidRPr="00DD1999">
        <w:rPr>
          <w:b/>
          <w:bCs/>
        </w:rPr>
        <w:t>Group meeting 4</w:t>
      </w:r>
    </w:p>
    <w:p w14:paraId="2BC9074E" w14:textId="479984F5" w:rsidR="00C7531A" w:rsidRPr="00732655" w:rsidRDefault="00C7531A" w:rsidP="00C7531A">
      <w:r w:rsidRPr="00DD1999">
        <w:rPr>
          <w:u w:val="single"/>
        </w:rPr>
        <w:t>Date:</w:t>
      </w:r>
      <w:r w:rsidR="00732655">
        <w:t xml:space="preserve"> 12-02-2025</w:t>
      </w:r>
    </w:p>
    <w:p w14:paraId="5A2A05E3" w14:textId="77777777" w:rsidR="00C7531A" w:rsidRPr="00DD1999" w:rsidRDefault="00C7531A" w:rsidP="00C7531A"/>
    <w:p w14:paraId="1930CB68" w14:textId="5A448569" w:rsidR="00C7531A" w:rsidRPr="00DD1999" w:rsidRDefault="00C7531A" w:rsidP="00C7531A">
      <w:r w:rsidRPr="00DD1999">
        <w:t>Duration meeting:</w:t>
      </w:r>
      <w:r w:rsidR="00732655">
        <w:t xml:space="preserve"> 2 hours, 10.30-12.30</w:t>
      </w:r>
    </w:p>
    <w:p w14:paraId="7FF80482" w14:textId="77777777" w:rsidR="00C7531A" w:rsidRPr="00DD1999" w:rsidRDefault="00C7531A" w:rsidP="00C7531A"/>
    <w:p w14:paraId="68D1E41D" w14:textId="59079AA1" w:rsidR="00C7531A" w:rsidRPr="00DD1999" w:rsidRDefault="00C7531A" w:rsidP="00C7531A">
      <w:r w:rsidRPr="00DD1999">
        <w:t>Presence (names):</w:t>
      </w:r>
      <w:r w:rsidR="00732655">
        <w:t xml:space="preserve"> Everyone</w:t>
      </w:r>
    </w:p>
    <w:p w14:paraId="57291429" w14:textId="77777777" w:rsidR="00C7531A" w:rsidRPr="00DD1999" w:rsidRDefault="00C7531A" w:rsidP="00C7531A"/>
    <w:p w14:paraId="5DF74AC0" w14:textId="5FEEF16F" w:rsidR="00C7531A" w:rsidRPr="00DD1999" w:rsidRDefault="00C7531A" w:rsidP="00C7531A">
      <w:r w:rsidRPr="00DD1999">
        <w:t>Absence (names):</w:t>
      </w:r>
      <w:r w:rsidR="00732655">
        <w:t xml:space="preserve"> -</w:t>
      </w:r>
    </w:p>
    <w:p w14:paraId="72FB8A21" w14:textId="77777777" w:rsidR="00C7531A" w:rsidRPr="00DD1999" w:rsidRDefault="00C7531A" w:rsidP="00C7531A"/>
    <w:p w14:paraId="36EF00C9" w14:textId="77777777" w:rsidR="00C7531A" w:rsidRPr="00DD1999" w:rsidRDefault="00C7531A" w:rsidP="00C7531A">
      <w:pPr>
        <w:rPr>
          <w:u w:val="single"/>
        </w:rPr>
      </w:pPr>
      <w:r w:rsidRPr="00DD1999">
        <w:rPr>
          <w:u w:val="single"/>
        </w:rPr>
        <w:t>Division of tasks</w:t>
      </w:r>
    </w:p>
    <w:p w14:paraId="09FDEEF9" w14:textId="77777777" w:rsidR="00C7531A" w:rsidRPr="00DD1999" w:rsidRDefault="00C7531A" w:rsidP="00C7531A"/>
    <w:p w14:paraId="6DC572AA" w14:textId="141DBE5B" w:rsidR="00C7531A" w:rsidRPr="00DD1999" w:rsidRDefault="00C7531A" w:rsidP="00C7531A">
      <w:r w:rsidRPr="00DD1999">
        <w:t>Group leader (name):</w:t>
      </w:r>
      <w:r w:rsidR="00732655">
        <w:t xml:space="preserve"> </w:t>
      </w:r>
      <w:proofErr w:type="spellStart"/>
      <w:r w:rsidR="00732655">
        <w:t>Sabya</w:t>
      </w:r>
      <w:proofErr w:type="spellEnd"/>
    </w:p>
    <w:p w14:paraId="4ACCC40A" w14:textId="77777777" w:rsidR="00C7531A" w:rsidRPr="00DD1999" w:rsidRDefault="00C7531A" w:rsidP="00C7531A"/>
    <w:p w14:paraId="2C899D35" w14:textId="3B7EDD31" w:rsidR="00C7531A" w:rsidRPr="00DD1999" w:rsidRDefault="00C7531A" w:rsidP="00C7531A">
      <w:r w:rsidRPr="00DD1999">
        <w:t>Secretary (name):</w:t>
      </w:r>
      <w:r w:rsidR="00732655">
        <w:t xml:space="preserve"> Bart</w:t>
      </w:r>
    </w:p>
    <w:p w14:paraId="3660D179" w14:textId="77777777" w:rsidR="00C7531A" w:rsidRPr="00DD1999" w:rsidRDefault="00C7531A" w:rsidP="00C7531A"/>
    <w:p w14:paraId="3B50D2EB" w14:textId="77777777" w:rsidR="00C7531A" w:rsidRPr="00DD1999" w:rsidRDefault="00C7531A" w:rsidP="00C7531A">
      <w:pPr>
        <w:rPr>
          <w:u w:val="single"/>
        </w:rPr>
      </w:pPr>
      <w:r w:rsidRPr="00DD1999">
        <w:rPr>
          <w:u w:val="single"/>
        </w:rPr>
        <w:t>Brainstorm</w:t>
      </w:r>
    </w:p>
    <w:p w14:paraId="26B8518C" w14:textId="77777777" w:rsidR="00C7531A" w:rsidRPr="00DD1999" w:rsidRDefault="00C7531A" w:rsidP="00C7531A">
      <w:r w:rsidRPr="00DD1999">
        <w:t>What has been discussed?</w:t>
      </w:r>
    </w:p>
    <w:p w14:paraId="081D28FA" w14:textId="77777777" w:rsidR="00C7531A" w:rsidRPr="00DD1999" w:rsidRDefault="00C7531A" w:rsidP="00C7531A"/>
    <w:p w14:paraId="2B16C980" w14:textId="2D405029" w:rsidR="00C7531A" w:rsidRPr="00DD1999" w:rsidRDefault="001062D0" w:rsidP="00C7531A">
      <w:r>
        <w:t>We went over the code, line by line, together to make sure everyone understood.</w:t>
      </w:r>
      <w:r>
        <w:br/>
        <w:t>We talked about and discussed some potential research questions.</w:t>
      </w:r>
      <w:r>
        <w:br/>
        <w:t xml:space="preserve">We </w:t>
      </w:r>
      <w:r w:rsidR="008A1B25">
        <w:t>look at</w:t>
      </w:r>
      <w:r>
        <w:t xml:space="preserve"> the explanatory analysis to s</w:t>
      </w:r>
      <w:r w:rsidR="00841CF2">
        <w:t>ee if the parameters we chose are actually usable</w:t>
      </w:r>
      <w:r w:rsidR="008A1B25">
        <w:t xml:space="preserve"> for the report</w:t>
      </w:r>
      <w:r w:rsidR="00841CF2">
        <w:t xml:space="preserve">. </w:t>
      </w:r>
    </w:p>
    <w:p w14:paraId="52305711" w14:textId="77777777" w:rsidR="00C7531A" w:rsidRPr="00DD1999" w:rsidRDefault="00C7531A" w:rsidP="00C7531A"/>
    <w:p w14:paraId="2388FC99" w14:textId="77777777" w:rsidR="00C7531A" w:rsidRPr="00DD1999" w:rsidRDefault="00C7531A" w:rsidP="00C7531A"/>
    <w:p w14:paraId="594F2FC1" w14:textId="77777777" w:rsidR="00C7531A" w:rsidRPr="00DD1999" w:rsidRDefault="00C7531A" w:rsidP="00C7531A">
      <w:r w:rsidRPr="00DD1999">
        <w:t>Agreements made (plan of action):</w:t>
      </w:r>
    </w:p>
    <w:p w14:paraId="4DE7E577" w14:textId="77777777" w:rsidR="00C7531A" w:rsidRPr="00DD1999" w:rsidRDefault="00C7531A" w:rsidP="00C7531A"/>
    <w:p w14:paraId="431343A7" w14:textId="0151A698" w:rsidR="004429FE" w:rsidRDefault="009C6214" w:rsidP="00C7531A">
      <w:r>
        <w:t xml:space="preserve">Think about research questions and start working on the Midterm Protocol. </w:t>
      </w:r>
    </w:p>
    <w:p w14:paraId="48D2DFFC" w14:textId="77A72F5F" w:rsidR="00295344" w:rsidRPr="00780D65" w:rsidRDefault="00295344" w:rsidP="00295344">
      <w:r w:rsidRPr="00DD1999">
        <w:rPr>
          <w:b/>
          <w:bCs/>
        </w:rPr>
        <w:lastRenderedPageBreak/>
        <w:t xml:space="preserve">Group meeting </w:t>
      </w:r>
      <w:r w:rsidR="007774CD">
        <w:rPr>
          <w:b/>
          <w:bCs/>
        </w:rPr>
        <w:t>5</w:t>
      </w:r>
    </w:p>
    <w:p w14:paraId="5CE79B70" w14:textId="70A10927" w:rsidR="00295344" w:rsidRPr="00732655" w:rsidRDefault="00295344" w:rsidP="00295344">
      <w:r w:rsidRPr="00DD1999">
        <w:rPr>
          <w:u w:val="single"/>
        </w:rPr>
        <w:t>Date:</w:t>
      </w:r>
      <w:r>
        <w:t xml:space="preserve"> 1</w:t>
      </w:r>
      <w:r w:rsidR="007774CD">
        <w:t>8</w:t>
      </w:r>
      <w:r>
        <w:t>-02-2025</w:t>
      </w:r>
    </w:p>
    <w:p w14:paraId="3C43102C" w14:textId="77777777" w:rsidR="00295344" w:rsidRPr="00DD1999" w:rsidRDefault="00295344" w:rsidP="00295344"/>
    <w:p w14:paraId="73D044D1" w14:textId="7DCAF08C" w:rsidR="00295344" w:rsidRPr="00DD1999" w:rsidRDefault="00295344" w:rsidP="00295344">
      <w:r w:rsidRPr="00DD1999">
        <w:t>Duration meeting:</w:t>
      </w:r>
      <w:r>
        <w:t xml:space="preserve"> 2</w:t>
      </w:r>
      <w:r w:rsidR="003445FC">
        <w:t>.5</w:t>
      </w:r>
      <w:r>
        <w:t xml:space="preserve"> hours, 1</w:t>
      </w:r>
      <w:r w:rsidR="0035278B">
        <w:t>3</w:t>
      </w:r>
      <w:r>
        <w:t>.</w:t>
      </w:r>
      <w:r w:rsidR="0035278B">
        <w:t>0</w:t>
      </w:r>
      <w:r>
        <w:t>0-1</w:t>
      </w:r>
      <w:r w:rsidR="0035278B">
        <w:t>5</w:t>
      </w:r>
      <w:r>
        <w:t>.30</w:t>
      </w:r>
    </w:p>
    <w:p w14:paraId="17ED0827" w14:textId="77777777" w:rsidR="00295344" w:rsidRPr="00DD1999" w:rsidRDefault="00295344" w:rsidP="00295344"/>
    <w:p w14:paraId="7B5E8E51" w14:textId="1DB37549" w:rsidR="00295344" w:rsidRPr="00DD1999" w:rsidRDefault="00295344" w:rsidP="00295344">
      <w:r w:rsidRPr="00DD1999">
        <w:t>Presence (names):</w:t>
      </w:r>
      <w:r>
        <w:t xml:space="preserve"> Everyone</w:t>
      </w:r>
      <w:r w:rsidR="0035278B">
        <w:t xml:space="preserve"> (Jarne and Anne Fleur online)</w:t>
      </w:r>
    </w:p>
    <w:p w14:paraId="7586A492" w14:textId="77777777" w:rsidR="00295344" w:rsidRPr="00DD1999" w:rsidRDefault="00295344" w:rsidP="00295344"/>
    <w:p w14:paraId="49646BA6" w14:textId="77777777" w:rsidR="00295344" w:rsidRPr="00DD1999" w:rsidRDefault="00295344" w:rsidP="00295344">
      <w:r w:rsidRPr="00DD1999">
        <w:t>Absence (names):</w:t>
      </w:r>
      <w:r>
        <w:t xml:space="preserve"> -</w:t>
      </w:r>
    </w:p>
    <w:p w14:paraId="2C82ADD3" w14:textId="77777777" w:rsidR="00295344" w:rsidRPr="00DD1999" w:rsidRDefault="00295344" w:rsidP="00295344"/>
    <w:p w14:paraId="2C534E6C" w14:textId="77777777" w:rsidR="00295344" w:rsidRPr="00DD1999" w:rsidRDefault="00295344" w:rsidP="00295344">
      <w:pPr>
        <w:rPr>
          <w:u w:val="single"/>
        </w:rPr>
      </w:pPr>
      <w:r w:rsidRPr="00DD1999">
        <w:rPr>
          <w:u w:val="single"/>
        </w:rPr>
        <w:t>Division of tasks</w:t>
      </w:r>
    </w:p>
    <w:p w14:paraId="12F445C0" w14:textId="77777777" w:rsidR="00295344" w:rsidRPr="00DD1999" w:rsidRDefault="00295344" w:rsidP="00295344"/>
    <w:p w14:paraId="40249949" w14:textId="3E2C9F55" w:rsidR="00295344" w:rsidRPr="00DD1999" w:rsidRDefault="00295344" w:rsidP="00295344">
      <w:r w:rsidRPr="00DD1999">
        <w:t>Group leader (name):</w:t>
      </w:r>
      <w:r>
        <w:t xml:space="preserve"> </w:t>
      </w:r>
      <w:r w:rsidR="0035278B">
        <w:t>Jarne</w:t>
      </w:r>
    </w:p>
    <w:p w14:paraId="57196ABF" w14:textId="77777777" w:rsidR="00295344" w:rsidRPr="00DD1999" w:rsidRDefault="00295344" w:rsidP="00295344"/>
    <w:p w14:paraId="05210A71" w14:textId="77777777" w:rsidR="00295344" w:rsidRPr="00DD1999" w:rsidRDefault="00295344" w:rsidP="00295344">
      <w:r w:rsidRPr="00DD1999">
        <w:t>Secretary (name):</w:t>
      </w:r>
      <w:r>
        <w:t xml:space="preserve"> Bart</w:t>
      </w:r>
    </w:p>
    <w:p w14:paraId="5F9A377D" w14:textId="77777777" w:rsidR="00295344" w:rsidRPr="00DD1999" w:rsidRDefault="00295344" w:rsidP="00295344"/>
    <w:p w14:paraId="3A4F9738" w14:textId="77777777" w:rsidR="00295344" w:rsidRPr="00DD1999" w:rsidRDefault="00295344" w:rsidP="00295344">
      <w:pPr>
        <w:rPr>
          <w:u w:val="single"/>
        </w:rPr>
      </w:pPr>
      <w:r w:rsidRPr="00DD1999">
        <w:rPr>
          <w:u w:val="single"/>
        </w:rPr>
        <w:t>Brainstorm</w:t>
      </w:r>
    </w:p>
    <w:p w14:paraId="1A690CE6" w14:textId="77777777" w:rsidR="00295344" w:rsidRPr="00DD1999" w:rsidRDefault="00295344" w:rsidP="00295344">
      <w:r w:rsidRPr="00DD1999">
        <w:t>What has been discussed?</w:t>
      </w:r>
    </w:p>
    <w:p w14:paraId="4B2086F5" w14:textId="77777777" w:rsidR="00295344" w:rsidRPr="00DD1999" w:rsidRDefault="00295344" w:rsidP="00295344"/>
    <w:p w14:paraId="280E8574" w14:textId="3EA414EE" w:rsidR="000646B7" w:rsidRPr="00DD1999" w:rsidRDefault="00FB0A07" w:rsidP="00295344">
      <w:r>
        <w:t xml:space="preserve">We discussed our ideas about formulating a research question and in which direction we </w:t>
      </w:r>
      <w:r w:rsidR="00F747EC">
        <w:t>want</w:t>
      </w:r>
      <w:r>
        <w:t xml:space="preserve"> to go with the research</w:t>
      </w:r>
      <w:r w:rsidR="00F747EC">
        <w:t xml:space="preserve">. </w:t>
      </w:r>
      <w:r w:rsidR="00F747EC">
        <w:br/>
      </w:r>
      <w:r w:rsidR="00DA6985">
        <w:t>We worked together on the Midterm protocol we have to hand in at the end of the week</w:t>
      </w:r>
      <w:r w:rsidR="00DD1C6F">
        <w:t xml:space="preserve"> and had our weekly meeting with our supervisor to ask questions </w:t>
      </w:r>
      <w:r w:rsidR="00574121">
        <w:t xml:space="preserve">we had about the code and the protocol. </w:t>
      </w:r>
    </w:p>
    <w:p w14:paraId="5F99CE8D" w14:textId="77777777" w:rsidR="00295344" w:rsidRPr="00DD1999" w:rsidRDefault="00295344" w:rsidP="00295344"/>
    <w:p w14:paraId="2A95ECDD" w14:textId="77777777" w:rsidR="00295344" w:rsidRPr="00DD1999" w:rsidRDefault="00295344" w:rsidP="00295344">
      <w:r w:rsidRPr="00DD1999">
        <w:t>Agreements made (plan of action):</w:t>
      </w:r>
    </w:p>
    <w:p w14:paraId="54AC9481" w14:textId="77777777" w:rsidR="00295344" w:rsidRPr="00DD1999" w:rsidRDefault="00295344" w:rsidP="00295344"/>
    <w:p w14:paraId="0B7ADABB" w14:textId="2248F8A3" w:rsidR="00295344" w:rsidRDefault="008C34E8" w:rsidP="00C7531A">
      <w:r>
        <w:t>Finish the Mid-term protocol by Thursday.</w:t>
      </w:r>
      <w:r>
        <w:br/>
        <w:t xml:space="preserve">Before the meeting next Tuesday </w:t>
      </w:r>
      <w:r w:rsidR="00A95C05">
        <w:t xml:space="preserve">we make sure we have done step 5 and 6. </w:t>
      </w:r>
    </w:p>
    <w:p w14:paraId="33F71BB0" w14:textId="77777777" w:rsidR="00B40218" w:rsidRDefault="00B40218" w:rsidP="00C7531A"/>
    <w:p w14:paraId="28CB6EE2" w14:textId="77777777" w:rsidR="00B40218" w:rsidRDefault="00B40218" w:rsidP="00C7531A"/>
    <w:p w14:paraId="343748BE" w14:textId="77777777" w:rsidR="00B40218" w:rsidRDefault="00B40218" w:rsidP="00C7531A"/>
    <w:p w14:paraId="7EB3E9F9" w14:textId="1050208D" w:rsidR="00B40218" w:rsidRPr="00780D65" w:rsidRDefault="00B40218" w:rsidP="00B40218">
      <w:r w:rsidRPr="00DD1999">
        <w:rPr>
          <w:b/>
          <w:bCs/>
        </w:rPr>
        <w:t xml:space="preserve">Group meeting </w:t>
      </w:r>
      <w:r w:rsidR="00586E90">
        <w:rPr>
          <w:b/>
          <w:bCs/>
        </w:rPr>
        <w:t>6</w:t>
      </w:r>
    </w:p>
    <w:p w14:paraId="5723ED7E" w14:textId="77777777" w:rsidR="00B40218" w:rsidRPr="00732655" w:rsidRDefault="00B40218" w:rsidP="00B40218">
      <w:r w:rsidRPr="00DD1999">
        <w:rPr>
          <w:u w:val="single"/>
        </w:rPr>
        <w:t>Date:</w:t>
      </w:r>
      <w:r>
        <w:t xml:space="preserve"> 18-02-2025</w:t>
      </w:r>
    </w:p>
    <w:p w14:paraId="185AD451" w14:textId="77777777" w:rsidR="00B40218" w:rsidRPr="00DD1999" w:rsidRDefault="00B40218" w:rsidP="00B40218"/>
    <w:p w14:paraId="6F8FDD39" w14:textId="2A6BD900" w:rsidR="00B40218" w:rsidRPr="00DD1999" w:rsidRDefault="00B40218" w:rsidP="00B40218">
      <w:r w:rsidRPr="00DD1999">
        <w:t>Duration meeting:</w:t>
      </w:r>
      <w:r w:rsidR="00586E90">
        <w:t xml:space="preserve"> 1 </w:t>
      </w:r>
      <w:r>
        <w:t>hour, 1</w:t>
      </w:r>
      <w:r w:rsidR="00586E90">
        <w:t>0</w:t>
      </w:r>
      <w:r>
        <w:t>.00-1</w:t>
      </w:r>
      <w:r w:rsidR="00586E90">
        <w:t>1</w:t>
      </w:r>
      <w:r>
        <w:t>.</w:t>
      </w:r>
      <w:r w:rsidR="00586E90">
        <w:t>0</w:t>
      </w:r>
      <w:r>
        <w:t>0</w:t>
      </w:r>
    </w:p>
    <w:p w14:paraId="7D26BD94" w14:textId="77777777" w:rsidR="00B40218" w:rsidRPr="00DD1999" w:rsidRDefault="00B40218" w:rsidP="00B40218"/>
    <w:p w14:paraId="5243C9EE" w14:textId="6F31B167" w:rsidR="00B40218" w:rsidRPr="00DD1999" w:rsidRDefault="00B40218" w:rsidP="00B40218">
      <w:r w:rsidRPr="00DD1999">
        <w:t>Presence (names):</w:t>
      </w:r>
      <w:r>
        <w:t xml:space="preserve"> Everyone (Anne Fleur online)</w:t>
      </w:r>
    </w:p>
    <w:p w14:paraId="0DA69059" w14:textId="77777777" w:rsidR="00B40218" w:rsidRPr="00DD1999" w:rsidRDefault="00B40218" w:rsidP="00B40218"/>
    <w:p w14:paraId="49FC547D" w14:textId="77777777" w:rsidR="00B40218" w:rsidRPr="00DD1999" w:rsidRDefault="00B40218" w:rsidP="00B40218">
      <w:r w:rsidRPr="00DD1999">
        <w:t>Absence (names):</w:t>
      </w:r>
      <w:r>
        <w:t xml:space="preserve"> -</w:t>
      </w:r>
    </w:p>
    <w:p w14:paraId="7042150D" w14:textId="77777777" w:rsidR="00B40218" w:rsidRPr="00DD1999" w:rsidRDefault="00B40218" w:rsidP="00B40218"/>
    <w:p w14:paraId="322E852A" w14:textId="77777777" w:rsidR="00B40218" w:rsidRPr="00DD1999" w:rsidRDefault="00B40218" w:rsidP="00B40218">
      <w:pPr>
        <w:rPr>
          <w:u w:val="single"/>
        </w:rPr>
      </w:pPr>
      <w:r w:rsidRPr="00DD1999">
        <w:rPr>
          <w:u w:val="single"/>
        </w:rPr>
        <w:t>Division of tasks</w:t>
      </w:r>
    </w:p>
    <w:p w14:paraId="3DB77666" w14:textId="77777777" w:rsidR="00B40218" w:rsidRPr="00DD1999" w:rsidRDefault="00B40218" w:rsidP="00B40218"/>
    <w:p w14:paraId="4245EE3D" w14:textId="363CADEA" w:rsidR="00B40218" w:rsidRPr="00DD1999" w:rsidRDefault="00B40218" w:rsidP="00B40218">
      <w:r w:rsidRPr="00DD1999">
        <w:t>Group leader (name):</w:t>
      </w:r>
      <w:r>
        <w:t xml:space="preserve"> </w:t>
      </w:r>
      <w:r w:rsidR="00656AD1">
        <w:t>Silke</w:t>
      </w:r>
    </w:p>
    <w:p w14:paraId="0FD16312" w14:textId="77777777" w:rsidR="00B40218" w:rsidRPr="00DD1999" w:rsidRDefault="00B40218" w:rsidP="00B40218"/>
    <w:p w14:paraId="6ED252E6" w14:textId="6FBE3822" w:rsidR="00B40218" w:rsidRPr="00DD1999" w:rsidRDefault="00B40218" w:rsidP="00B40218">
      <w:r w:rsidRPr="00DD1999">
        <w:t>Secretary (name):</w:t>
      </w:r>
      <w:r>
        <w:t xml:space="preserve"> </w:t>
      </w:r>
      <w:r w:rsidR="00656AD1">
        <w:t>Cecilia</w:t>
      </w:r>
    </w:p>
    <w:p w14:paraId="15C32596" w14:textId="77777777" w:rsidR="00B40218" w:rsidRPr="00DD1999" w:rsidRDefault="00B40218" w:rsidP="00B40218"/>
    <w:p w14:paraId="7A85B1D9" w14:textId="77777777" w:rsidR="00B40218" w:rsidRPr="00DD1999" w:rsidRDefault="00B40218" w:rsidP="00B40218">
      <w:pPr>
        <w:rPr>
          <w:u w:val="single"/>
        </w:rPr>
      </w:pPr>
      <w:r w:rsidRPr="00DD1999">
        <w:rPr>
          <w:u w:val="single"/>
        </w:rPr>
        <w:lastRenderedPageBreak/>
        <w:t>Brainstorm</w:t>
      </w:r>
    </w:p>
    <w:p w14:paraId="7604C12C" w14:textId="77777777" w:rsidR="00B40218" w:rsidRPr="00DD1999" w:rsidRDefault="00B40218" w:rsidP="00B40218">
      <w:r w:rsidRPr="00DD1999">
        <w:t>What has been discussed?</w:t>
      </w:r>
    </w:p>
    <w:p w14:paraId="2F73B231" w14:textId="77777777" w:rsidR="00B40218" w:rsidRPr="00DD1999" w:rsidRDefault="00B40218" w:rsidP="00B40218"/>
    <w:p w14:paraId="0487C95C" w14:textId="20604287" w:rsidR="00B40218" w:rsidRDefault="00B40218" w:rsidP="00B40218">
      <w:r>
        <w:t xml:space="preserve">We </w:t>
      </w:r>
      <w:r w:rsidR="00873432">
        <w:t xml:space="preserve">finalized the Midterm protocol. </w:t>
      </w:r>
    </w:p>
    <w:p w14:paraId="18D4ED26" w14:textId="44254848" w:rsidR="00873432" w:rsidRDefault="00C968DC" w:rsidP="00C968DC">
      <w:pPr>
        <w:pStyle w:val="Lijstalinea"/>
        <w:numPr>
          <w:ilvl w:val="0"/>
          <w:numId w:val="13"/>
        </w:numPr>
      </w:pPr>
      <w:proofErr w:type="spellStart"/>
      <w:r>
        <w:t>Division</w:t>
      </w:r>
      <w:proofErr w:type="spellEnd"/>
      <w:r>
        <w:t xml:space="preserve"> </w:t>
      </w:r>
      <w:proofErr w:type="spellStart"/>
      <w:r>
        <w:t>group</w:t>
      </w:r>
      <w:proofErr w:type="spellEnd"/>
      <w:r>
        <w:t xml:space="preserve"> </w:t>
      </w:r>
      <w:proofErr w:type="spellStart"/>
      <w:r>
        <w:t>work</w:t>
      </w:r>
      <w:proofErr w:type="spellEnd"/>
      <w:r>
        <w:t>:</w:t>
      </w:r>
    </w:p>
    <w:p w14:paraId="34FB60B7" w14:textId="5E221F01" w:rsidR="00C968DC" w:rsidRDefault="0032716C" w:rsidP="00C968DC">
      <w:pPr>
        <w:pStyle w:val="Lijstalinea"/>
        <w:numPr>
          <w:ilvl w:val="1"/>
          <w:numId w:val="13"/>
        </w:numPr>
      </w:pPr>
      <w:proofErr w:type="spellStart"/>
      <w:r>
        <w:t>Introduction</w:t>
      </w:r>
      <w:proofErr w:type="spellEnd"/>
      <w:r>
        <w:t xml:space="preserve">: Silke </w:t>
      </w:r>
      <w:r w:rsidR="00FD5CF7">
        <w:t>&amp; Cecilia</w:t>
      </w:r>
    </w:p>
    <w:p w14:paraId="19FED699" w14:textId="40266939" w:rsidR="00FD5CF7" w:rsidRDefault="00684E6B" w:rsidP="00C968DC">
      <w:pPr>
        <w:pStyle w:val="Lijstalinea"/>
        <w:numPr>
          <w:ilvl w:val="1"/>
          <w:numId w:val="13"/>
        </w:numPr>
      </w:pPr>
      <w:r>
        <w:t>Equipment</w:t>
      </w:r>
      <w:r w:rsidR="00FD5CF7">
        <w:t xml:space="preserve"> </w:t>
      </w:r>
      <w:proofErr w:type="spellStart"/>
      <w:r w:rsidR="00FD5CF7">
        <w:t>table</w:t>
      </w:r>
      <w:proofErr w:type="spellEnd"/>
      <w:r w:rsidR="00FD5CF7">
        <w:t>: Jarne</w:t>
      </w:r>
    </w:p>
    <w:p w14:paraId="5F12484F" w14:textId="240A5DC1" w:rsidR="00FD5CF7" w:rsidRDefault="00FD5CF7" w:rsidP="00C968DC">
      <w:pPr>
        <w:pStyle w:val="Lijstalinea"/>
        <w:numPr>
          <w:ilvl w:val="1"/>
          <w:numId w:val="13"/>
        </w:numPr>
      </w:pPr>
      <w:r>
        <w:t xml:space="preserve">Safety </w:t>
      </w:r>
      <w:proofErr w:type="spellStart"/>
      <w:r>
        <w:t>and</w:t>
      </w:r>
      <w:proofErr w:type="spellEnd"/>
      <w:r>
        <w:t xml:space="preserve"> health </w:t>
      </w:r>
      <w:proofErr w:type="spellStart"/>
      <w:r>
        <w:t>risks</w:t>
      </w:r>
      <w:proofErr w:type="spellEnd"/>
      <w:r>
        <w:t>: Silke</w:t>
      </w:r>
    </w:p>
    <w:p w14:paraId="001D92B3" w14:textId="5764CC38" w:rsidR="00FD5CF7" w:rsidRDefault="001B6BFC" w:rsidP="00C968DC">
      <w:pPr>
        <w:pStyle w:val="Lijstalinea"/>
        <w:numPr>
          <w:ilvl w:val="1"/>
          <w:numId w:val="13"/>
        </w:numPr>
      </w:pPr>
      <w:proofErr w:type="spellStart"/>
      <w:r>
        <w:t>Recommendations</w:t>
      </w:r>
      <w:proofErr w:type="spellEnd"/>
      <w:r>
        <w:t xml:space="preserve">: Bart &amp; </w:t>
      </w:r>
      <w:proofErr w:type="spellStart"/>
      <w:r>
        <w:t>Sabya</w:t>
      </w:r>
      <w:proofErr w:type="spellEnd"/>
    </w:p>
    <w:p w14:paraId="59D8BF8A" w14:textId="76E4C9CC" w:rsidR="001B6BFC" w:rsidRDefault="001B6BFC" w:rsidP="00C968DC">
      <w:pPr>
        <w:pStyle w:val="Lijstalinea"/>
        <w:numPr>
          <w:ilvl w:val="1"/>
          <w:numId w:val="13"/>
        </w:numPr>
      </w:pPr>
      <w:r>
        <w:t xml:space="preserve">Procedure </w:t>
      </w:r>
      <w:proofErr w:type="spellStart"/>
      <w:r>
        <w:t>to</w:t>
      </w:r>
      <w:proofErr w:type="spellEnd"/>
      <w:r>
        <w:t xml:space="preserve"> follow: Bart &amp; </w:t>
      </w:r>
      <w:proofErr w:type="spellStart"/>
      <w:r>
        <w:t>Sabya</w:t>
      </w:r>
      <w:proofErr w:type="spellEnd"/>
    </w:p>
    <w:p w14:paraId="294C7912" w14:textId="507AFD10" w:rsidR="001B6BFC" w:rsidRPr="00684E6B" w:rsidRDefault="006B2873" w:rsidP="00C968DC">
      <w:pPr>
        <w:pStyle w:val="Lijstalinea"/>
        <w:numPr>
          <w:ilvl w:val="1"/>
          <w:numId w:val="13"/>
        </w:numPr>
        <w:rPr>
          <w:lang w:val="en-US"/>
        </w:rPr>
      </w:pPr>
      <w:r w:rsidRPr="00684E6B">
        <w:rPr>
          <w:lang w:val="en-US"/>
        </w:rPr>
        <w:t>Data analysis and statistics: Anne Fleur</w:t>
      </w:r>
    </w:p>
    <w:p w14:paraId="746BD470" w14:textId="16AE936B" w:rsidR="006B2873" w:rsidRPr="00DD1999" w:rsidRDefault="006B2873" w:rsidP="00C968DC">
      <w:pPr>
        <w:pStyle w:val="Lijstalinea"/>
        <w:numPr>
          <w:ilvl w:val="1"/>
          <w:numId w:val="13"/>
        </w:numPr>
      </w:pPr>
      <w:r>
        <w:t xml:space="preserve">Format </w:t>
      </w:r>
      <w:proofErr w:type="spellStart"/>
      <w:r>
        <w:t>and</w:t>
      </w:r>
      <w:proofErr w:type="spellEnd"/>
      <w:r>
        <w:t xml:space="preserve"> </w:t>
      </w:r>
      <w:proofErr w:type="spellStart"/>
      <w:r>
        <w:t>outline</w:t>
      </w:r>
      <w:proofErr w:type="spellEnd"/>
      <w:r>
        <w:t xml:space="preserve">: </w:t>
      </w:r>
      <w:proofErr w:type="spellStart"/>
      <w:r>
        <w:t>Everyone</w:t>
      </w:r>
      <w:proofErr w:type="spellEnd"/>
    </w:p>
    <w:p w14:paraId="684493CE" w14:textId="77777777" w:rsidR="00B40218" w:rsidRPr="00DD1999" w:rsidRDefault="00B40218" w:rsidP="00B40218"/>
    <w:p w14:paraId="29E72752" w14:textId="77777777" w:rsidR="00B40218" w:rsidRPr="00DD1999" w:rsidRDefault="00B40218" w:rsidP="00B40218">
      <w:r w:rsidRPr="00DD1999">
        <w:t>Agreements made (plan of action):</w:t>
      </w:r>
    </w:p>
    <w:p w14:paraId="51D0558E" w14:textId="6A68269D" w:rsidR="00B40218" w:rsidRPr="00C7531A" w:rsidRDefault="00B40218" w:rsidP="00B40218">
      <w:r>
        <w:br/>
      </w:r>
      <w:r w:rsidR="001C7535">
        <w:t xml:space="preserve">Work on the code. </w:t>
      </w:r>
      <w:r w:rsidR="001C7535">
        <w:br/>
      </w:r>
      <w:r>
        <w:t>Before the meeting next Tuesday</w:t>
      </w:r>
      <w:r w:rsidR="00684E6B">
        <w:t>,</w:t>
      </w:r>
      <w:r>
        <w:t xml:space="preserve"> we make sure we have done </w:t>
      </w:r>
      <w:r w:rsidR="00684E6B">
        <w:t>steps</w:t>
      </w:r>
      <w:r>
        <w:t xml:space="preserve"> 5 and 6. </w:t>
      </w:r>
    </w:p>
    <w:p w14:paraId="1F93A880" w14:textId="77777777" w:rsidR="00B40218" w:rsidRDefault="00B40218" w:rsidP="00C7531A"/>
    <w:p w14:paraId="7C177E15" w14:textId="77777777" w:rsidR="00DD4D60" w:rsidRDefault="00DD4D60" w:rsidP="00C7531A"/>
    <w:p w14:paraId="1F08903B" w14:textId="77777777" w:rsidR="00DD4D60" w:rsidRDefault="00DD4D60" w:rsidP="00C7531A"/>
    <w:p w14:paraId="003D40BF" w14:textId="4B522BBB" w:rsidR="00DD4D60" w:rsidRPr="00780D65" w:rsidRDefault="00DD4D60" w:rsidP="00DD4D60">
      <w:r w:rsidRPr="00DD1999">
        <w:rPr>
          <w:b/>
          <w:bCs/>
        </w:rPr>
        <w:t xml:space="preserve">Group meeting </w:t>
      </w:r>
      <w:r>
        <w:rPr>
          <w:b/>
          <w:bCs/>
        </w:rPr>
        <w:t>7</w:t>
      </w:r>
    </w:p>
    <w:p w14:paraId="48E997F5" w14:textId="1B85C6A6" w:rsidR="00DD4D60" w:rsidRPr="00732655" w:rsidRDefault="00DD4D60" w:rsidP="00DD4D60">
      <w:r w:rsidRPr="00DD1999">
        <w:rPr>
          <w:u w:val="single"/>
        </w:rPr>
        <w:t>Date:</w:t>
      </w:r>
      <w:r>
        <w:t xml:space="preserve"> </w:t>
      </w:r>
      <w:r w:rsidR="00CB3C24">
        <w:t>25</w:t>
      </w:r>
      <w:r>
        <w:t>-02-2025</w:t>
      </w:r>
    </w:p>
    <w:p w14:paraId="4477712A" w14:textId="77777777" w:rsidR="00DD4D60" w:rsidRPr="00DD1999" w:rsidRDefault="00DD4D60" w:rsidP="00DD4D60"/>
    <w:p w14:paraId="353D3458" w14:textId="70A0E54E" w:rsidR="00DD4D60" w:rsidRPr="00DD1999" w:rsidRDefault="00DD4D60" w:rsidP="00DD4D60">
      <w:r w:rsidRPr="00DD1999">
        <w:t>Duration meeting:</w:t>
      </w:r>
      <w:r>
        <w:t xml:space="preserve"> 1 hour, 12.30-13.30</w:t>
      </w:r>
    </w:p>
    <w:p w14:paraId="080DF6E1" w14:textId="77777777" w:rsidR="00DD4D60" w:rsidRPr="00DD1999" w:rsidRDefault="00DD4D60" w:rsidP="00DD4D60"/>
    <w:p w14:paraId="1AC4C03A" w14:textId="77777777" w:rsidR="00DD4D60" w:rsidRPr="00DD1999" w:rsidRDefault="00DD4D60" w:rsidP="00DD4D60">
      <w:r w:rsidRPr="00DD1999">
        <w:t>Presence (names):</w:t>
      </w:r>
      <w:r>
        <w:t xml:space="preserve"> Everyone (Jarne and Anne Fleur online)</w:t>
      </w:r>
    </w:p>
    <w:p w14:paraId="090F242D" w14:textId="77777777" w:rsidR="00DD4D60" w:rsidRPr="00DD1999" w:rsidRDefault="00DD4D60" w:rsidP="00DD4D60"/>
    <w:p w14:paraId="24EB812E" w14:textId="77777777" w:rsidR="00DD4D60" w:rsidRPr="00DD1999" w:rsidRDefault="00DD4D60" w:rsidP="00DD4D60">
      <w:r w:rsidRPr="00DD1999">
        <w:t>Absence (names):</w:t>
      </w:r>
      <w:r>
        <w:t xml:space="preserve"> -</w:t>
      </w:r>
    </w:p>
    <w:p w14:paraId="79C78957" w14:textId="77777777" w:rsidR="00DD4D60" w:rsidRPr="00DD1999" w:rsidRDefault="00DD4D60" w:rsidP="00DD4D60"/>
    <w:p w14:paraId="76ECC151" w14:textId="77777777" w:rsidR="00DD4D60" w:rsidRPr="00DD1999" w:rsidRDefault="00DD4D60" w:rsidP="00DD4D60">
      <w:pPr>
        <w:rPr>
          <w:u w:val="single"/>
        </w:rPr>
      </w:pPr>
      <w:r w:rsidRPr="00DD1999">
        <w:rPr>
          <w:u w:val="single"/>
        </w:rPr>
        <w:t>Division of tasks</w:t>
      </w:r>
    </w:p>
    <w:p w14:paraId="73C14439" w14:textId="77777777" w:rsidR="00DD4D60" w:rsidRPr="00DD1999" w:rsidRDefault="00DD4D60" w:rsidP="00DD4D60"/>
    <w:p w14:paraId="58632C07" w14:textId="19FF6DF3" w:rsidR="00DD4D60" w:rsidRPr="00DD1999" w:rsidRDefault="00DD4D60" w:rsidP="00DD4D60">
      <w:r w:rsidRPr="00DD1999">
        <w:t>Group leader (name):</w:t>
      </w:r>
      <w:r>
        <w:t xml:space="preserve"> Cecilia</w:t>
      </w:r>
    </w:p>
    <w:p w14:paraId="6F9CE2FB" w14:textId="77777777" w:rsidR="00DD4D60" w:rsidRPr="00DD1999" w:rsidRDefault="00DD4D60" w:rsidP="00DD4D60"/>
    <w:p w14:paraId="70BC9A3C" w14:textId="408856E1" w:rsidR="00DD4D60" w:rsidRPr="00DD1999" w:rsidRDefault="00DD4D60" w:rsidP="00DD4D60">
      <w:r w:rsidRPr="00DD1999">
        <w:t>Secretary (name):</w:t>
      </w:r>
      <w:r>
        <w:t xml:space="preserve"> </w:t>
      </w:r>
      <w:proofErr w:type="spellStart"/>
      <w:r>
        <w:t>Sabya</w:t>
      </w:r>
      <w:proofErr w:type="spellEnd"/>
    </w:p>
    <w:p w14:paraId="0E75F519" w14:textId="77777777" w:rsidR="00DD4D60" w:rsidRPr="00DD1999" w:rsidRDefault="00DD4D60" w:rsidP="00DD4D60"/>
    <w:p w14:paraId="5E4878F3" w14:textId="77777777" w:rsidR="00DD4D60" w:rsidRPr="00DD1999" w:rsidRDefault="00DD4D60" w:rsidP="00DD4D60">
      <w:pPr>
        <w:rPr>
          <w:u w:val="single"/>
        </w:rPr>
      </w:pPr>
      <w:r w:rsidRPr="00DD1999">
        <w:rPr>
          <w:u w:val="single"/>
        </w:rPr>
        <w:t>Brainstorm</w:t>
      </w:r>
    </w:p>
    <w:p w14:paraId="1D54FD50" w14:textId="77777777" w:rsidR="00DD4D60" w:rsidRPr="00DD1999" w:rsidRDefault="00DD4D60" w:rsidP="00DD4D60">
      <w:r w:rsidRPr="00DD1999">
        <w:t>What has been discussed?</w:t>
      </w:r>
    </w:p>
    <w:p w14:paraId="6086A347" w14:textId="77777777" w:rsidR="00DD4D60" w:rsidRPr="00DD1999" w:rsidRDefault="00DD4D60" w:rsidP="00DD4D60"/>
    <w:p w14:paraId="3E95C203" w14:textId="336CA19B" w:rsidR="00DD4D60" w:rsidRPr="00DD1999" w:rsidRDefault="00CB3C24" w:rsidP="00DD4D60">
      <w:r>
        <w:t>W</w:t>
      </w:r>
      <w:r w:rsidR="006B3C0C">
        <w:t>e w</w:t>
      </w:r>
      <w:r>
        <w:t xml:space="preserve">ent over the code with our supervisor and discussed </w:t>
      </w:r>
      <w:r w:rsidR="007479C4">
        <w:t xml:space="preserve">the plan for the future. </w:t>
      </w:r>
      <w:r w:rsidR="007F7E1A">
        <w:br/>
        <w:t>We talked about how from this point</w:t>
      </w:r>
      <w:r w:rsidR="00A402A0">
        <w:t xml:space="preserve"> on</w:t>
      </w:r>
      <w:r w:rsidR="007F7E1A">
        <w:t xml:space="preserve"> all 6 of us work on a </w:t>
      </w:r>
      <w:r w:rsidR="00D636BC">
        <w:t>small different research question</w:t>
      </w:r>
      <w:r w:rsidR="00A402A0">
        <w:t xml:space="preserve"> looking at different genes, </w:t>
      </w:r>
      <w:r w:rsidR="006D2C72">
        <w:t>risk factors etc.</w:t>
      </w:r>
      <w:r w:rsidR="00D636BC">
        <w:t xml:space="preserve">. </w:t>
      </w:r>
      <w:r w:rsidR="007F7E1A">
        <w:t xml:space="preserve"> </w:t>
      </w:r>
    </w:p>
    <w:p w14:paraId="2F244BCF" w14:textId="77777777" w:rsidR="00D636BC" w:rsidRDefault="00D636BC" w:rsidP="00DD4D60"/>
    <w:p w14:paraId="1240C5A8" w14:textId="327AE15C" w:rsidR="00DD4D60" w:rsidRDefault="00DD4D60" w:rsidP="00DD4D60">
      <w:r w:rsidRPr="00DD1999">
        <w:t>Agreements made (plan of action):</w:t>
      </w:r>
    </w:p>
    <w:p w14:paraId="69A28EBB" w14:textId="77777777" w:rsidR="008A1225" w:rsidRDefault="008A1225" w:rsidP="00DD4D60"/>
    <w:p w14:paraId="75631BBD" w14:textId="10CFAE72" w:rsidR="008A1225" w:rsidRDefault="006676BC" w:rsidP="00DD4D60">
      <w:r>
        <w:t>We set a meeting for 13-03-2025 to do the analysis and work on the result section together</w:t>
      </w:r>
      <w:r w:rsidR="002A75DD">
        <w:t xml:space="preserve">. </w:t>
      </w:r>
    </w:p>
    <w:p w14:paraId="1011BBCA" w14:textId="77914A3C" w:rsidR="00D253C2" w:rsidRPr="00780D65" w:rsidRDefault="00D253C2" w:rsidP="00D253C2">
      <w:r w:rsidRPr="00DD1999">
        <w:rPr>
          <w:b/>
          <w:bCs/>
        </w:rPr>
        <w:lastRenderedPageBreak/>
        <w:t xml:space="preserve">Group meeting </w:t>
      </w:r>
      <w:r>
        <w:rPr>
          <w:b/>
          <w:bCs/>
        </w:rPr>
        <w:t>8</w:t>
      </w:r>
    </w:p>
    <w:p w14:paraId="135DF9EB" w14:textId="1BBEF2F2" w:rsidR="00D253C2" w:rsidRPr="00732655" w:rsidRDefault="00D253C2" w:rsidP="00D253C2">
      <w:r w:rsidRPr="00DD1999">
        <w:rPr>
          <w:u w:val="single"/>
        </w:rPr>
        <w:t>Date:</w:t>
      </w:r>
      <w:r>
        <w:t xml:space="preserve"> 11-03-2025</w:t>
      </w:r>
    </w:p>
    <w:p w14:paraId="1749756E" w14:textId="77777777" w:rsidR="00D253C2" w:rsidRPr="00DD1999" w:rsidRDefault="00D253C2" w:rsidP="00D253C2"/>
    <w:p w14:paraId="782AB441" w14:textId="77777777" w:rsidR="00D253C2" w:rsidRPr="00DD1999" w:rsidRDefault="00D253C2" w:rsidP="00D253C2">
      <w:r w:rsidRPr="00DD1999">
        <w:t>Duration meeting:</w:t>
      </w:r>
      <w:r>
        <w:t xml:space="preserve"> 1 hour, 12.30-13.30</w:t>
      </w:r>
    </w:p>
    <w:p w14:paraId="195223C4" w14:textId="77777777" w:rsidR="00D253C2" w:rsidRPr="00DD1999" w:rsidRDefault="00D253C2" w:rsidP="00D253C2"/>
    <w:p w14:paraId="7F32DD4E" w14:textId="53258038" w:rsidR="00D253C2" w:rsidRPr="00DD1999" w:rsidRDefault="00D253C2" w:rsidP="00D253C2">
      <w:r w:rsidRPr="00DD1999">
        <w:t>Presence (names):</w:t>
      </w:r>
      <w:r>
        <w:t xml:space="preserve"> </w:t>
      </w:r>
      <w:r w:rsidR="00F96AFB">
        <w:t xml:space="preserve">Cecilia, </w:t>
      </w:r>
      <w:r w:rsidR="00C13B40">
        <w:t xml:space="preserve">Anne Fleur, </w:t>
      </w:r>
      <w:proofErr w:type="spellStart"/>
      <w:r w:rsidR="00C13B40">
        <w:t>Sabya</w:t>
      </w:r>
      <w:proofErr w:type="spellEnd"/>
      <w:r w:rsidR="00C13B40">
        <w:t xml:space="preserve">, </w:t>
      </w:r>
      <w:proofErr w:type="spellStart"/>
      <w:r w:rsidR="00C13B40">
        <w:t>Jarne</w:t>
      </w:r>
      <w:proofErr w:type="spellEnd"/>
      <w:r w:rsidR="00C13B40">
        <w:t>, Silke</w:t>
      </w:r>
    </w:p>
    <w:p w14:paraId="5D6107FF" w14:textId="77777777" w:rsidR="00D253C2" w:rsidRPr="00DD1999" w:rsidRDefault="00D253C2" w:rsidP="00D253C2"/>
    <w:p w14:paraId="6E7CBBD8" w14:textId="7CC44104" w:rsidR="00D253C2" w:rsidRPr="00DD1999" w:rsidRDefault="00D253C2" w:rsidP="00D253C2">
      <w:r w:rsidRPr="00DD1999">
        <w:t>Absence (names):</w:t>
      </w:r>
      <w:r>
        <w:t xml:space="preserve"> </w:t>
      </w:r>
      <w:r w:rsidR="00F96AFB">
        <w:t>Bart</w:t>
      </w:r>
    </w:p>
    <w:p w14:paraId="423F3120" w14:textId="77777777" w:rsidR="00D253C2" w:rsidRPr="00DD1999" w:rsidRDefault="00D253C2" w:rsidP="00D253C2"/>
    <w:p w14:paraId="0D4C6295" w14:textId="77777777" w:rsidR="00D253C2" w:rsidRPr="00DD1999" w:rsidRDefault="00D253C2" w:rsidP="00D253C2">
      <w:pPr>
        <w:rPr>
          <w:u w:val="single"/>
        </w:rPr>
      </w:pPr>
      <w:r w:rsidRPr="00DD1999">
        <w:rPr>
          <w:u w:val="single"/>
        </w:rPr>
        <w:t>Division of tasks</w:t>
      </w:r>
    </w:p>
    <w:p w14:paraId="466EAC52" w14:textId="77777777" w:rsidR="00D253C2" w:rsidRPr="00DD1999" w:rsidRDefault="00D253C2" w:rsidP="00D253C2"/>
    <w:p w14:paraId="1ED5967D" w14:textId="353BCBF3" w:rsidR="00D253C2" w:rsidRPr="00DD1999" w:rsidRDefault="00D253C2" w:rsidP="00D253C2">
      <w:r w:rsidRPr="00DD1999">
        <w:t>Group leader (name</w:t>
      </w:r>
      <w:r w:rsidR="000954D2">
        <w:t>): Jarne</w:t>
      </w:r>
    </w:p>
    <w:p w14:paraId="02FB04F1" w14:textId="77777777" w:rsidR="00D253C2" w:rsidRPr="00DD1999" w:rsidRDefault="00D253C2" w:rsidP="00D253C2"/>
    <w:p w14:paraId="72F9489F" w14:textId="5BFC28DB" w:rsidR="00D253C2" w:rsidRPr="00DD1999" w:rsidRDefault="00D253C2" w:rsidP="00D253C2">
      <w:r w:rsidRPr="00DD1999">
        <w:t>Secretary (name):</w:t>
      </w:r>
      <w:r>
        <w:t xml:space="preserve"> S</w:t>
      </w:r>
      <w:r w:rsidR="000954D2">
        <w:t>ilke</w:t>
      </w:r>
    </w:p>
    <w:p w14:paraId="6063E902" w14:textId="77777777" w:rsidR="00D253C2" w:rsidRPr="00DD1999" w:rsidRDefault="00D253C2" w:rsidP="00D253C2"/>
    <w:p w14:paraId="73EEDC32" w14:textId="77777777" w:rsidR="00D253C2" w:rsidRPr="00DD1999" w:rsidRDefault="00D253C2" w:rsidP="00D253C2">
      <w:pPr>
        <w:rPr>
          <w:u w:val="single"/>
        </w:rPr>
      </w:pPr>
      <w:r w:rsidRPr="00DD1999">
        <w:rPr>
          <w:u w:val="single"/>
        </w:rPr>
        <w:t>Brainstorm</w:t>
      </w:r>
    </w:p>
    <w:p w14:paraId="2D826EA4" w14:textId="77777777" w:rsidR="00D253C2" w:rsidRPr="00DD1999" w:rsidRDefault="00D253C2" w:rsidP="00D253C2">
      <w:r w:rsidRPr="00DD1999">
        <w:t>What has been discussed?</w:t>
      </w:r>
    </w:p>
    <w:p w14:paraId="7FDB4272" w14:textId="77777777" w:rsidR="00D253C2" w:rsidRPr="00DD1999" w:rsidRDefault="00D253C2" w:rsidP="00D253C2"/>
    <w:p w14:paraId="6C4A9B24" w14:textId="47400ECE" w:rsidR="00D253C2" w:rsidRDefault="00495EC9" w:rsidP="00D253C2">
      <w:r>
        <w:t>We aske</w:t>
      </w:r>
      <w:r w:rsidR="00EB7037">
        <w:t>d</w:t>
      </w:r>
      <w:r>
        <w:t xml:space="preserve"> our questions we had on the code</w:t>
      </w:r>
      <w:r w:rsidR="00EB7037">
        <w:t xml:space="preserve">, the report and the skills clip. </w:t>
      </w:r>
      <w:r w:rsidR="00615ED8">
        <w:br/>
        <w:t xml:space="preserve">Anne Fleur and Brian worked together on the </w:t>
      </w:r>
      <w:r w:rsidR="00134132">
        <w:t>Excel</w:t>
      </w:r>
      <w:r w:rsidR="00615ED8">
        <w:t xml:space="preserve"> file for the gene analysis</w:t>
      </w:r>
      <w:r w:rsidR="00134132">
        <w:t xml:space="preserve"> and DESeq2</w:t>
      </w:r>
      <w:r w:rsidR="003356EE">
        <w:t>.</w:t>
      </w:r>
    </w:p>
    <w:p w14:paraId="48090E93" w14:textId="77777777" w:rsidR="00495EC9" w:rsidRDefault="00495EC9" w:rsidP="00D253C2"/>
    <w:p w14:paraId="052EAB38" w14:textId="4C71E272" w:rsidR="00D253C2" w:rsidRDefault="00D253C2" w:rsidP="00D253C2">
      <w:r w:rsidRPr="00DD1999">
        <w:t>Agreements made (plan of action):</w:t>
      </w:r>
    </w:p>
    <w:p w14:paraId="6A6B2FA0" w14:textId="77777777" w:rsidR="00D253C2" w:rsidRDefault="00D253C2" w:rsidP="00D253C2"/>
    <w:p w14:paraId="59EB8C54" w14:textId="584E3F77" w:rsidR="00DD4D60" w:rsidRPr="00DD1999" w:rsidRDefault="00D320A8" w:rsidP="00DD4D60">
      <w:r>
        <w:t xml:space="preserve">On Thursday we are going to work on the result section and make sure everyone has </w:t>
      </w:r>
      <w:r w:rsidR="007760EE">
        <w:t xml:space="preserve">all </w:t>
      </w:r>
      <w:r>
        <w:t xml:space="preserve">the results </w:t>
      </w:r>
      <w:r w:rsidR="007760EE">
        <w:t xml:space="preserve">they need to write the final report. </w:t>
      </w:r>
    </w:p>
    <w:p w14:paraId="462E7B4E" w14:textId="77777777" w:rsidR="00DD4D60" w:rsidRDefault="00DD4D60" w:rsidP="00C7531A"/>
    <w:p w14:paraId="762194A0" w14:textId="77777777" w:rsidR="00CE1AA3" w:rsidRDefault="00CE1AA3" w:rsidP="00C7531A"/>
    <w:p w14:paraId="1D5F1AF8" w14:textId="342CF0DB" w:rsidR="00CE1AA3" w:rsidRPr="00780D65" w:rsidRDefault="00CE1AA3" w:rsidP="00CE1AA3">
      <w:r w:rsidRPr="00DD1999">
        <w:rPr>
          <w:b/>
          <w:bCs/>
        </w:rPr>
        <w:t xml:space="preserve">Group meeting </w:t>
      </w:r>
      <w:r>
        <w:rPr>
          <w:b/>
          <w:bCs/>
        </w:rPr>
        <w:t>9</w:t>
      </w:r>
    </w:p>
    <w:p w14:paraId="649A61A0" w14:textId="76C72723" w:rsidR="00CE1AA3" w:rsidRPr="00732655" w:rsidRDefault="00CE1AA3" w:rsidP="00CE1AA3">
      <w:r w:rsidRPr="00DD1999">
        <w:rPr>
          <w:u w:val="single"/>
        </w:rPr>
        <w:t>Date:</w:t>
      </w:r>
      <w:r>
        <w:t xml:space="preserve"> 13-03-2025</w:t>
      </w:r>
    </w:p>
    <w:p w14:paraId="11A0268C" w14:textId="77777777" w:rsidR="00CE1AA3" w:rsidRPr="00DD1999" w:rsidRDefault="00CE1AA3" w:rsidP="00CE1AA3"/>
    <w:p w14:paraId="47F38028" w14:textId="6F5364C1" w:rsidR="00CE1AA3" w:rsidRPr="00DD1999" w:rsidRDefault="00CE1AA3" w:rsidP="00CE1AA3">
      <w:r w:rsidRPr="00DD1999">
        <w:t>Duration meeting:</w:t>
      </w:r>
      <w:r>
        <w:t xml:space="preserve"> </w:t>
      </w:r>
      <w:r w:rsidR="00010BBE">
        <w:t>4</w:t>
      </w:r>
      <w:r>
        <w:t xml:space="preserve"> hour</w:t>
      </w:r>
      <w:r w:rsidR="00010BBE">
        <w:t>s</w:t>
      </w:r>
      <w:r>
        <w:t>, 1</w:t>
      </w:r>
      <w:r w:rsidR="00010BBE">
        <w:t>0.0</w:t>
      </w:r>
      <w:r>
        <w:t>0-1</w:t>
      </w:r>
      <w:r w:rsidR="00010BBE">
        <w:t>4.0</w:t>
      </w:r>
      <w:r>
        <w:t>0</w:t>
      </w:r>
    </w:p>
    <w:p w14:paraId="63885A51" w14:textId="77777777" w:rsidR="00CE1AA3" w:rsidRPr="00DD1999" w:rsidRDefault="00CE1AA3" w:rsidP="00CE1AA3"/>
    <w:p w14:paraId="00FDC2D3" w14:textId="220F2DC3" w:rsidR="00CE1AA3" w:rsidRPr="00DD1999" w:rsidRDefault="00CE1AA3" w:rsidP="00CE1AA3">
      <w:r w:rsidRPr="00DD1999">
        <w:t>Presence (names):</w:t>
      </w:r>
      <w:r>
        <w:t xml:space="preserve"> </w:t>
      </w:r>
      <w:r w:rsidR="00010BBE">
        <w:t>Everyone</w:t>
      </w:r>
    </w:p>
    <w:p w14:paraId="2227D3A0" w14:textId="77777777" w:rsidR="00CE1AA3" w:rsidRPr="00DD1999" w:rsidRDefault="00CE1AA3" w:rsidP="00CE1AA3"/>
    <w:p w14:paraId="6CEE52BA" w14:textId="19FA7597" w:rsidR="00CE1AA3" w:rsidRPr="00DD1999" w:rsidRDefault="00CE1AA3" w:rsidP="00CE1AA3">
      <w:r w:rsidRPr="00DD1999">
        <w:t>Absence (names):</w:t>
      </w:r>
      <w:r>
        <w:t xml:space="preserve"> </w:t>
      </w:r>
      <w:r w:rsidR="00010BBE">
        <w:t>-</w:t>
      </w:r>
    </w:p>
    <w:p w14:paraId="0DE8985B" w14:textId="77777777" w:rsidR="00CE1AA3" w:rsidRPr="00DD1999" w:rsidRDefault="00CE1AA3" w:rsidP="00CE1AA3"/>
    <w:p w14:paraId="2F2990C9" w14:textId="77777777" w:rsidR="00CE1AA3" w:rsidRPr="00DD1999" w:rsidRDefault="00CE1AA3" w:rsidP="00CE1AA3">
      <w:pPr>
        <w:rPr>
          <w:u w:val="single"/>
        </w:rPr>
      </w:pPr>
      <w:r w:rsidRPr="00DD1999">
        <w:rPr>
          <w:u w:val="single"/>
        </w:rPr>
        <w:t>Division of tasks</w:t>
      </w:r>
    </w:p>
    <w:p w14:paraId="68A42B8F" w14:textId="77777777" w:rsidR="00CE1AA3" w:rsidRPr="00DD1999" w:rsidRDefault="00CE1AA3" w:rsidP="00CE1AA3"/>
    <w:p w14:paraId="7D280428" w14:textId="0FC9DEF7" w:rsidR="00CE1AA3" w:rsidRPr="00DD1999" w:rsidRDefault="00CE1AA3" w:rsidP="00CE1AA3">
      <w:r w:rsidRPr="00DD1999">
        <w:t>Group leader (name</w:t>
      </w:r>
      <w:r>
        <w:t xml:space="preserve">): </w:t>
      </w:r>
      <w:r w:rsidR="00A86355">
        <w:t>Anne Fleur</w:t>
      </w:r>
    </w:p>
    <w:p w14:paraId="0334725D" w14:textId="77777777" w:rsidR="00CE1AA3" w:rsidRPr="00DD1999" w:rsidRDefault="00CE1AA3" w:rsidP="00CE1AA3"/>
    <w:p w14:paraId="0E1408C5" w14:textId="0FEFC0F9" w:rsidR="00CE1AA3" w:rsidRPr="00DD1999" w:rsidRDefault="00CE1AA3" w:rsidP="00CE1AA3">
      <w:r w:rsidRPr="00DD1999">
        <w:t>Secretary (name):</w:t>
      </w:r>
      <w:r>
        <w:t xml:space="preserve"> </w:t>
      </w:r>
      <w:proofErr w:type="spellStart"/>
      <w:r w:rsidR="00A86355">
        <w:t>Sabya</w:t>
      </w:r>
      <w:proofErr w:type="spellEnd"/>
    </w:p>
    <w:p w14:paraId="31A11CC6" w14:textId="77777777" w:rsidR="00CE1AA3" w:rsidRPr="00DD1999" w:rsidRDefault="00CE1AA3" w:rsidP="00CE1AA3"/>
    <w:p w14:paraId="0CD9B30C" w14:textId="77777777" w:rsidR="00CE1AA3" w:rsidRPr="00DD1999" w:rsidRDefault="00CE1AA3" w:rsidP="00CE1AA3">
      <w:pPr>
        <w:rPr>
          <w:u w:val="single"/>
        </w:rPr>
      </w:pPr>
      <w:r w:rsidRPr="00DD1999">
        <w:rPr>
          <w:u w:val="single"/>
        </w:rPr>
        <w:t>Brainstorm</w:t>
      </w:r>
    </w:p>
    <w:p w14:paraId="16B6820B" w14:textId="77777777" w:rsidR="00CE1AA3" w:rsidRPr="00DD1999" w:rsidRDefault="00CE1AA3" w:rsidP="00CE1AA3">
      <w:r w:rsidRPr="00DD1999">
        <w:t>What has been discussed?</w:t>
      </w:r>
    </w:p>
    <w:p w14:paraId="72A799B0" w14:textId="77777777" w:rsidR="00CE1AA3" w:rsidRPr="00DD1999" w:rsidRDefault="00CE1AA3" w:rsidP="00CE1AA3"/>
    <w:p w14:paraId="22BFEFE6" w14:textId="2CAEC2D9" w:rsidR="00CE1AA3" w:rsidRDefault="00A86355" w:rsidP="00CE1AA3">
      <w:r>
        <w:lastRenderedPageBreak/>
        <w:t xml:space="preserve">We are all together working on the project. Cecilia and Bart worked on the plots of the first part of the analysis, the gene expression </w:t>
      </w:r>
      <w:r w:rsidR="002474E2">
        <w:t xml:space="preserve">for samples. Anne Fleur and </w:t>
      </w:r>
      <w:proofErr w:type="spellStart"/>
      <w:r w:rsidR="002474E2">
        <w:t>Sabya</w:t>
      </w:r>
      <w:proofErr w:type="spellEnd"/>
      <w:r w:rsidR="002474E2">
        <w:t xml:space="preserve"> worked on the code, the DESeq2 part, for the different </w:t>
      </w:r>
      <w:r w:rsidR="00ED05F2">
        <w:t xml:space="preserve">individual parameters. Jarne and Silke worked on the DEGs and did the analysis in MOET to search for our genes of interest. </w:t>
      </w:r>
    </w:p>
    <w:p w14:paraId="386300E1" w14:textId="77777777" w:rsidR="00CE1AA3" w:rsidRDefault="00CE1AA3" w:rsidP="00CE1AA3"/>
    <w:p w14:paraId="492585AA" w14:textId="77777777" w:rsidR="00CE1AA3" w:rsidRDefault="00CE1AA3" w:rsidP="00CE1AA3">
      <w:r w:rsidRPr="00DD1999">
        <w:t>Agreements made (plan of action):</w:t>
      </w:r>
    </w:p>
    <w:p w14:paraId="3F85A100" w14:textId="77777777" w:rsidR="00CE1AA3" w:rsidRDefault="00CE1AA3" w:rsidP="00CE1AA3"/>
    <w:p w14:paraId="3F1E4C00" w14:textId="4EC1AEB2" w:rsidR="00A9403B" w:rsidRPr="00780D65" w:rsidRDefault="00A9403B" w:rsidP="00A9403B">
      <w:r w:rsidRPr="00DD1999">
        <w:rPr>
          <w:b/>
          <w:bCs/>
        </w:rPr>
        <w:t xml:space="preserve">Group meeting </w:t>
      </w:r>
      <w:r>
        <w:rPr>
          <w:b/>
          <w:bCs/>
        </w:rPr>
        <w:t>10</w:t>
      </w:r>
    </w:p>
    <w:p w14:paraId="08567C10" w14:textId="7D406303" w:rsidR="00A9403B" w:rsidRPr="00732655" w:rsidRDefault="00A9403B" w:rsidP="00A9403B">
      <w:r w:rsidRPr="00DD1999">
        <w:rPr>
          <w:u w:val="single"/>
        </w:rPr>
        <w:t>Date:</w:t>
      </w:r>
      <w:r>
        <w:t xml:space="preserve"> 14-03-2025</w:t>
      </w:r>
    </w:p>
    <w:p w14:paraId="78E2200A" w14:textId="77777777" w:rsidR="00A9403B" w:rsidRPr="00DD1999" w:rsidRDefault="00A9403B" w:rsidP="00A9403B"/>
    <w:p w14:paraId="15F4229C" w14:textId="4F32EEB2" w:rsidR="00A9403B" w:rsidRPr="00DD1999" w:rsidRDefault="00A9403B" w:rsidP="00A9403B">
      <w:r w:rsidRPr="00DD1999">
        <w:t>Duration meeting:</w:t>
      </w:r>
      <w:r>
        <w:t xml:space="preserve"> 1 hour, 15:00-16:30</w:t>
      </w:r>
    </w:p>
    <w:p w14:paraId="51E081A1" w14:textId="77777777" w:rsidR="00A9403B" w:rsidRPr="00DD1999" w:rsidRDefault="00A9403B" w:rsidP="00A9403B"/>
    <w:p w14:paraId="2CD9D7DA" w14:textId="15441240" w:rsidR="00A9403B" w:rsidRPr="00DD1999" w:rsidRDefault="00A9403B" w:rsidP="00A9403B">
      <w:r w:rsidRPr="00DD1999">
        <w:t>Presence (names):</w:t>
      </w:r>
      <w:r>
        <w:t xml:space="preserve"> Everyone</w:t>
      </w:r>
    </w:p>
    <w:p w14:paraId="3C3AA248" w14:textId="77777777" w:rsidR="00A9403B" w:rsidRPr="00DD1999" w:rsidRDefault="00A9403B" w:rsidP="00A9403B"/>
    <w:p w14:paraId="30708710" w14:textId="0EA64AFA" w:rsidR="00A9403B" w:rsidRPr="00DD1999" w:rsidRDefault="00A9403B" w:rsidP="00A9403B">
      <w:r w:rsidRPr="00DD1999">
        <w:t>Absence (names):</w:t>
      </w:r>
      <w:r>
        <w:t xml:space="preserve"> </w:t>
      </w:r>
    </w:p>
    <w:p w14:paraId="67FA41A8" w14:textId="77777777" w:rsidR="00A9403B" w:rsidRPr="00DD1999" w:rsidRDefault="00A9403B" w:rsidP="00A9403B"/>
    <w:p w14:paraId="06B5C9DD" w14:textId="77777777" w:rsidR="00A9403B" w:rsidRPr="00DD1999" w:rsidRDefault="00A9403B" w:rsidP="00A9403B">
      <w:pPr>
        <w:rPr>
          <w:u w:val="single"/>
        </w:rPr>
      </w:pPr>
      <w:r w:rsidRPr="00DD1999">
        <w:rPr>
          <w:u w:val="single"/>
        </w:rPr>
        <w:t>Division of tasks</w:t>
      </w:r>
    </w:p>
    <w:p w14:paraId="070DD21F" w14:textId="77777777" w:rsidR="00A9403B" w:rsidRPr="00DD1999" w:rsidRDefault="00A9403B" w:rsidP="00A9403B"/>
    <w:p w14:paraId="38429088" w14:textId="37CE20DE" w:rsidR="00A9403B" w:rsidRPr="00DD1999" w:rsidRDefault="00A9403B" w:rsidP="00A9403B">
      <w:r w:rsidRPr="00DD1999">
        <w:t>Group leader (name</w:t>
      </w:r>
      <w:r>
        <w:t xml:space="preserve">): Cecilia </w:t>
      </w:r>
    </w:p>
    <w:p w14:paraId="6CAF7DC1" w14:textId="77777777" w:rsidR="00A9403B" w:rsidRPr="00DD1999" w:rsidRDefault="00A9403B" w:rsidP="00A9403B"/>
    <w:p w14:paraId="237858D7" w14:textId="50E64616" w:rsidR="00A9403B" w:rsidRPr="00DD1999" w:rsidRDefault="00A9403B" w:rsidP="00A9403B">
      <w:r w:rsidRPr="00DD1999">
        <w:t>Secretary (name):</w:t>
      </w:r>
      <w:r>
        <w:t xml:space="preserve"> </w:t>
      </w:r>
    </w:p>
    <w:p w14:paraId="5AF4F02B" w14:textId="77777777" w:rsidR="00A9403B" w:rsidRPr="00DD1999" w:rsidRDefault="00A9403B" w:rsidP="00A9403B"/>
    <w:p w14:paraId="01AE8714" w14:textId="77777777" w:rsidR="00A9403B" w:rsidRPr="00DD1999" w:rsidRDefault="00A9403B" w:rsidP="00A9403B">
      <w:pPr>
        <w:rPr>
          <w:u w:val="single"/>
        </w:rPr>
      </w:pPr>
      <w:r w:rsidRPr="00DD1999">
        <w:rPr>
          <w:u w:val="single"/>
        </w:rPr>
        <w:t>Brainstorm</w:t>
      </w:r>
    </w:p>
    <w:p w14:paraId="1F80BB7F" w14:textId="77777777" w:rsidR="00A9403B" w:rsidRPr="00DD1999" w:rsidRDefault="00A9403B" w:rsidP="00A9403B">
      <w:r w:rsidRPr="00DD1999">
        <w:t>What has been discussed?</w:t>
      </w:r>
    </w:p>
    <w:p w14:paraId="28A5B794" w14:textId="77777777" w:rsidR="00A9403B" w:rsidRPr="00DD1999" w:rsidRDefault="00A9403B" w:rsidP="00A9403B"/>
    <w:p w14:paraId="78807B55" w14:textId="15F283F1" w:rsidR="00A9403B" w:rsidRDefault="00A9403B" w:rsidP="00A9403B">
      <w:r>
        <w:t xml:space="preserve">We talked about the script and about how we wanted our skills clip to look. </w:t>
      </w:r>
    </w:p>
    <w:p w14:paraId="74087286" w14:textId="77777777" w:rsidR="00A9403B" w:rsidRDefault="00A9403B" w:rsidP="00A9403B"/>
    <w:p w14:paraId="031E6842" w14:textId="77777777" w:rsidR="00A9403B" w:rsidRDefault="00A9403B" w:rsidP="00A9403B">
      <w:r w:rsidRPr="00DD1999">
        <w:t>Agreements made (plan of action):</w:t>
      </w:r>
    </w:p>
    <w:p w14:paraId="40925CE8" w14:textId="77777777" w:rsidR="00A9403B" w:rsidRDefault="00A9403B" w:rsidP="00A9403B"/>
    <w:p w14:paraId="4A02FB36" w14:textId="5628D53A" w:rsidR="00A9403B" w:rsidRPr="00DD1999" w:rsidRDefault="00A9403B" w:rsidP="00A9403B">
      <w:r>
        <w:t xml:space="preserve">We wanted to give feedback over the weekend and book the DIY film studio room for Monday so we could record video’s for the skills clip. </w:t>
      </w:r>
    </w:p>
    <w:p w14:paraId="6F6C29AB" w14:textId="77777777" w:rsidR="00A9403B" w:rsidRDefault="00A9403B" w:rsidP="00A9403B"/>
    <w:p w14:paraId="5009E29A" w14:textId="657DB513" w:rsidR="00A9403B" w:rsidRPr="00780D65" w:rsidRDefault="00A9403B" w:rsidP="00A9403B">
      <w:r w:rsidRPr="00DD1999">
        <w:rPr>
          <w:b/>
          <w:bCs/>
        </w:rPr>
        <w:t xml:space="preserve">Group meeting </w:t>
      </w:r>
      <w:r>
        <w:rPr>
          <w:b/>
          <w:bCs/>
        </w:rPr>
        <w:t>11</w:t>
      </w:r>
    </w:p>
    <w:p w14:paraId="264707DC" w14:textId="53256C44" w:rsidR="00A9403B" w:rsidRPr="00732655" w:rsidRDefault="00A9403B" w:rsidP="00A9403B">
      <w:r w:rsidRPr="00DD1999">
        <w:rPr>
          <w:u w:val="single"/>
        </w:rPr>
        <w:t>Date:</w:t>
      </w:r>
      <w:r>
        <w:t xml:space="preserve"> 17-03-2025</w:t>
      </w:r>
    </w:p>
    <w:p w14:paraId="0E055B91" w14:textId="77777777" w:rsidR="00A9403B" w:rsidRPr="00DD1999" w:rsidRDefault="00A9403B" w:rsidP="00A9403B"/>
    <w:p w14:paraId="7E967894" w14:textId="57743042" w:rsidR="00A9403B" w:rsidRPr="00DD1999" w:rsidRDefault="00A9403B" w:rsidP="00A9403B">
      <w:r w:rsidRPr="00DD1999">
        <w:t>Duration meeting:</w:t>
      </w:r>
      <w:r>
        <w:t xml:space="preserve"> 4 hours, 11:00-15:00</w:t>
      </w:r>
    </w:p>
    <w:p w14:paraId="6D9CBABA" w14:textId="77777777" w:rsidR="00A9403B" w:rsidRPr="00DD1999" w:rsidRDefault="00A9403B" w:rsidP="00A9403B"/>
    <w:p w14:paraId="30B4603E" w14:textId="69ECC744" w:rsidR="00A9403B" w:rsidRPr="00DD1999" w:rsidRDefault="00A9403B" w:rsidP="00A9403B">
      <w:r w:rsidRPr="00DD1999">
        <w:t>Presence (names):</w:t>
      </w:r>
      <w:r>
        <w:t xml:space="preserve"> Bart, Cecilia, </w:t>
      </w:r>
      <w:proofErr w:type="spellStart"/>
      <w:r>
        <w:t>Sabya</w:t>
      </w:r>
      <w:proofErr w:type="spellEnd"/>
      <w:r>
        <w:t xml:space="preserve">, </w:t>
      </w:r>
      <w:proofErr w:type="spellStart"/>
      <w:r>
        <w:t>Jarne</w:t>
      </w:r>
      <w:proofErr w:type="spellEnd"/>
      <w:r>
        <w:t xml:space="preserve">, </w:t>
      </w:r>
      <w:proofErr w:type="spellStart"/>
      <w:r>
        <w:t>Annefleur</w:t>
      </w:r>
      <w:proofErr w:type="spellEnd"/>
      <w:r>
        <w:t xml:space="preserve"> </w:t>
      </w:r>
    </w:p>
    <w:p w14:paraId="12DCE8F1" w14:textId="77777777" w:rsidR="00A9403B" w:rsidRPr="00DD1999" w:rsidRDefault="00A9403B" w:rsidP="00A9403B"/>
    <w:p w14:paraId="3FE124CA" w14:textId="77E835DC" w:rsidR="00A9403B" w:rsidRPr="00DD1999" w:rsidRDefault="00A9403B" w:rsidP="00A9403B">
      <w:r w:rsidRPr="00DD1999">
        <w:t>Absence (names):</w:t>
      </w:r>
      <w:r>
        <w:t xml:space="preserve"> Silke</w:t>
      </w:r>
    </w:p>
    <w:p w14:paraId="3B4D3EE9" w14:textId="77777777" w:rsidR="00A9403B" w:rsidRPr="00DD1999" w:rsidRDefault="00A9403B" w:rsidP="00A9403B"/>
    <w:p w14:paraId="1D734F35" w14:textId="77777777" w:rsidR="00A9403B" w:rsidRPr="00DD1999" w:rsidRDefault="00A9403B" w:rsidP="00A9403B">
      <w:pPr>
        <w:rPr>
          <w:u w:val="single"/>
        </w:rPr>
      </w:pPr>
      <w:r w:rsidRPr="00DD1999">
        <w:rPr>
          <w:u w:val="single"/>
        </w:rPr>
        <w:t>Division of tasks</w:t>
      </w:r>
    </w:p>
    <w:p w14:paraId="6BB26092" w14:textId="77777777" w:rsidR="00A9403B" w:rsidRPr="00DD1999" w:rsidRDefault="00A9403B" w:rsidP="00A9403B"/>
    <w:p w14:paraId="352FA359" w14:textId="77777777" w:rsidR="00A9403B" w:rsidRPr="00DD1999" w:rsidRDefault="00A9403B" w:rsidP="00A9403B">
      <w:r w:rsidRPr="00DD1999">
        <w:t>Group leader (name</w:t>
      </w:r>
      <w:r>
        <w:t xml:space="preserve">): Cecilia </w:t>
      </w:r>
    </w:p>
    <w:p w14:paraId="7F9A4CCB" w14:textId="77777777" w:rsidR="00A9403B" w:rsidRPr="00DD1999" w:rsidRDefault="00A9403B" w:rsidP="00A9403B"/>
    <w:p w14:paraId="5D81022D" w14:textId="77777777" w:rsidR="00A9403B" w:rsidRPr="00DD1999" w:rsidRDefault="00A9403B" w:rsidP="00A9403B">
      <w:r w:rsidRPr="00DD1999">
        <w:t>Secretary (name):</w:t>
      </w:r>
      <w:r>
        <w:t xml:space="preserve"> </w:t>
      </w:r>
    </w:p>
    <w:p w14:paraId="393D710F" w14:textId="77777777" w:rsidR="00A9403B" w:rsidRPr="00DD1999" w:rsidRDefault="00A9403B" w:rsidP="00A9403B"/>
    <w:p w14:paraId="052717D5" w14:textId="77777777" w:rsidR="00A9403B" w:rsidRPr="00DD1999" w:rsidRDefault="00A9403B" w:rsidP="00A9403B">
      <w:pPr>
        <w:rPr>
          <w:u w:val="single"/>
        </w:rPr>
      </w:pPr>
      <w:r w:rsidRPr="00DD1999">
        <w:rPr>
          <w:u w:val="single"/>
        </w:rPr>
        <w:t>Brainstorm</w:t>
      </w:r>
    </w:p>
    <w:p w14:paraId="47C9EF84" w14:textId="77777777" w:rsidR="00A9403B" w:rsidRPr="00DD1999" w:rsidRDefault="00A9403B" w:rsidP="00A9403B">
      <w:r w:rsidRPr="00DD1999">
        <w:t>What has been discussed?</w:t>
      </w:r>
    </w:p>
    <w:p w14:paraId="28F66A14" w14:textId="77777777" w:rsidR="00A9403B" w:rsidRPr="00DD1999" w:rsidRDefault="00A9403B" w:rsidP="00A9403B"/>
    <w:p w14:paraId="105053EA" w14:textId="2B003C83" w:rsidR="00A9403B" w:rsidRDefault="00A9403B" w:rsidP="00A9403B">
      <w:r>
        <w:t xml:space="preserve">Bart and Cecilia made some changes for script. </w:t>
      </w:r>
      <w:proofErr w:type="spellStart"/>
      <w:r>
        <w:t>Annefleur</w:t>
      </w:r>
      <w:proofErr w:type="spellEnd"/>
      <w:r>
        <w:t xml:space="preserve">, </w:t>
      </w:r>
      <w:proofErr w:type="spellStart"/>
      <w:r>
        <w:t>Jarne</w:t>
      </w:r>
      <w:proofErr w:type="spellEnd"/>
      <w:r>
        <w:t xml:space="preserve"> and </w:t>
      </w:r>
      <w:proofErr w:type="spellStart"/>
      <w:r>
        <w:t>Sabya</w:t>
      </w:r>
      <w:proofErr w:type="spellEnd"/>
      <w:r>
        <w:t xml:space="preserve"> worked on the presentation slides for the video. We recorded Bart in the </w:t>
      </w:r>
      <w:proofErr w:type="spellStart"/>
      <w:r>
        <w:t>videoroom</w:t>
      </w:r>
      <w:proofErr w:type="spellEnd"/>
      <w:r>
        <w:t xml:space="preserve"> where he read the script. </w:t>
      </w:r>
    </w:p>
    <w:p w14:paraId="74AFF8E5" w14:textId="77777777" w:rsidR="00A9403B" w:rsidRDefault="00A9403B" w:rsidP="00A9403B"/>
    <w:p w14:paraId="1DEC4E92" w14:textId="77777777" w:rsidR="00A9403B" w:rsidRDefault="00A9403B" w:rsidP="00A9403B">
      <w:r w:rsidRPr="00DD1999">
        <w:t>Agreements made (plan of action):</w:t>
      </w:r>
    </w:p>
    <w:p w14:paraId="0D8F07BE" w14:textId="77777777" w:rsidR="00A9403B" w:rsidRDefault="00A9403B" w:rsidP="00A9403B"/>
    <w:p w14:paraId="4328A930" w14:textId="6413945D" w:rsidR="00A9403B" w:rsidRPr="00DD1999" w:rsidRDefault="00A9403B" w:rsidP="00A9403B">
      <w:r>
        <w:t xml:space="preserve">We divided the tasks for editing the video. Bart and </w:t>
      </w:r>
      <w:proofErr w:type="spellStart"/>
      <w:r>
        <w:t>Jarne</w:t>
      </w:r>
      <w:proofErr w:type="spellEnd"/>
      <w:r>
        <w:t xml:space="preserve"> will edit the video and tomorrow they will show the results. </w:t>
      </w:r>
    </w:p>
    <w:p w14:paraId="67575B86" w14:textId="77777777" w:rsidR="00CE1AA3" w:rsidRDefault="00CE1AA3" w:rsidP="00C7531A"/>
    <w:p w14:paraId="4F9F9A8C" w14:textId="04C4757F" w:rsidR="00A9403B" w:rsidRPr="00C7531A" w:rsidRDefault="00C15E14" w:rsidP="00C7531A">
      <w:r>
        <w:t>Group meeting 12</w:t>
      </w:r>
    </w:p>
    <w:sectPr w:rsidR="00A9403B" w:rsidRPr="00C7531A" w:rsidSect="00127BE3">
      <w:headerReference w:type="default" r:id="rId9"/>
      <w:footerReference w:type="default" r:id="rId10"/>
      <w:headerReference w:type="first" r:id="rId11"/>
      <w:footerReference w:type="first" r:id="rId12"/>
      <w:pgSz w:w="11906" w:h="16838"/>
      <w:pgMar w:top="1985" w:right="1418" w:bottom="184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ADB76" w14:textId="77777777" w:rsidR="001654DD" w:rsidRDefault="001654DD" w:rsidP="00625139">
      <w:pPr>
        <w:spacing w:line="240" w:lineRule="auto"/>
      </w:pPr>
      <w:r>
        <w:separator/>
      </w:r>
    </w:p>
  </w:endnote>
  <w:endnote w:type="continuationSeparator" w:id="0">
    <w:p w14:paraId="39F136A5" w14:textId="77777777" w:rsidR="001654DD" w:rsidRDefault="001654DD" w:rsidP="006251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heSansCorrespondence">
    <w:altName w:val="Calibri"/>
    <w:panose1 w:val="020B0604020202020204"/>
    <w:charset w:val="00"/>
    <w:family w:val="auto"/>
    <w:pitch w:val="variable"/>
    <w:sig w:usb0="00000001" w:usb1="00000040"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DBE0B" w14:textId="5A801740" w:rsidR="004B4F16" w:rsidRPr="003D781F" w:rsidRDefault="00D64DD8" w:rsidP="004B4F16">
    <w:pPr>
      <w:pStyle w:val="Voettekst"/>
      <w:ind w:left="-567"/>
      <w:rPr>
        <w:b/>
        <w:i/>
        <w:color w:val="00A1DB" w:themeColor="accent1"/>
        <w:lang w:val="fr-FR"/>
      </w:rPr>
    </w:pPr>
    <w:r w:rsidRPr="003D781F">
      <w:rPr>
        <w:i/>
        <w:noProof/>
        <w:kern w:val="0"/>
        <w14:ligatures w14:val="none"/>
        <w14:cntxtAlts w14:val="0"/>
      </w:rPr>
      <mc:AlternateContent>
        <mc:Choice Requires="wps">
          <w:drawing>
            <wp:anchor distT="36576" distB="36576" distL="36576" distR="36576" simplePos="0" relativeHeight="251653120" behindDoc="1" locked="0" layoutInCell="1" allowOverlap="1" wp14:anchorId="4CB48665" wp14:editId="4494A356">
              <wp:simplePos x="0" y="0"/>
              <wp:positionH relativeFrom="column">
                <wp:posOffset>-900430</wp:posOffset>
              </wp:positionH>
              <wp:positionV relativeFrom="paragraph">
                <wp:posOffset>-113665</wp:posOffset>
              </wp:positionV>
              <wp:extent cx="266700" cy="418465"/>
              <wp:effectExtent l="0" t="0" r="0" b="635"/>
              <wp:wrapThrough wrapText="bothSides">
                <wp:wrapPolygon edited="0">
                  <wp:start x="0" y="0"/>
                  <wp:lineTo x="0" y="20649"/>
                  <wp:lineTo x="20057" y="20649"/>
                  <wp:lineTo x="20057" y="0"/>
                  <wp:lineTo x="0" y="0"/>
                </wp:wrapPolygon>
              </wp:wrapThrough>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418465"/>
                      </a:xfrm>
                      <a:prstGeom prst="rect">
                        <a:avLst/>
                      </a:prstGeom>
                      <a:solidFill>
                        <a:srgbClr val="F39425"/>
                      </a:solidFill>
                      <a:ln>
                        <a:noFill/>
                      </a:ln>
                      <a:effec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5B8AC4ED" id="Rectangle 70" o:spid="_x0000_s1026" style="position:absolute;margin-left:-70.9pt;margin-top:-8.95pt;width:21pt;height:32.9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" fillcolor="#f39425" stroked="f">
              <v:textbox inset="2.88pt,2.88pt,2.88pt,2.88pt"/>
              <w10:wrap type="through"/>
            </v:rect>
          </w:pict>
        </mc:Fallback>
      </mc:AlternateContent>
    </w:r>
    <w:r>
      <w:rPr>
        <w:i/>
        <w:noProof/>
        <w:kern w:val="0"/>
        <w14:ligatures w14:val="none"/>
        <w14:cntxtAlts w14:val="0"/>
      </w:rPr>
      <mc:AlternateContent>
        <mc:Choice Requires="wps">
          <w:drawing>
            <wp:anchor distT="0" distB="0" distL="114300" distR="114300" simplePos="0" relativeHeight="251669504" behindDoc="1" locked="0" layoutInCell="1" allowOverlap="1" wp14:anchorId="154B017F" wp14:editId="79852426">
              <wp:simplePos x="0" y="0"/>
              <wp:positionH relativeFrom="column">
                <wp:posOffset>-635336</wp:posOffset>
              </wp:positionH>
              <wp:positionV relativeFrom="paragraph">
                <wp:posOffset>-115041</wp:posOffset>
              </wp:positionV>
              <wp:extent cx="7291230" cy="418465"/>
              <wp:effectExtent l="0" t="0" r="5080" b="635"/>
              <wp:wrapNone/>
              <wp:docPr id="2" name="Rectangle 2"/>
              <wp:cNvGraphicFramePr/>
              <a:graphic xmlns:a="http://schemas.openxmlformats.org/drawingml/2006/main">
                <a:graphicData uri="http://schemas.microsoft.com/office/word/2010/wordprocessingShape">
                  <wps:wsp>
                    <wps:cNvSpPr/>
                    <wps:spPr>
                      <a:xfrm>
                        <a:off x="0" y="0"/>
                        <a:ext cx="7291230" cy="4184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w:pict>
            <v:rect w14:anchorId="13166C87" id="Rectangle 2" o:spid="_x0000_s1026" style="position:absolute;margin-left:-50.05pt;margin-top:-9.05pt;width:574.1pt;height:32.9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" fillcolor="#001a3d [3213]" stroked="f" strokeweight="2pt"/>
          </w:pict>
        </mc:Fallback>
      </mc:AlternateContent>
    </w:r>
    <w:r w:rsidR="00CB4D4D" w:rsidRPr="003D781F">
      <w:rPr>
        <w:i/>
        <w:noProof/>
        <w:kern w:val="0"/>
        <w14:ligatures w14:val="none"/>
        <w14:cntxtAlts w14:val="0"/>
      </w:rPr>
      <mc:AlternateContent>
        <mc:Choice Requires="wps">
          <w:drawing>
            <wp:anchor distT="36576" distB="36576" distL="36576" distR="36576" simplePos="0" relativeHeight="251661312" behindDoc="0" locked="0" layoutInCell="1" allowOverlap="1" wp14:anchorId="03C8BCCB" wp14:editId="46FF7C4E">
              <wp:simplePos x="0" y="0"/>
              <wp:positionH relativeFrom="column">
                <wp:posOffset>6250314</wp:posOffset>
              </wp:positionH>
              <wp:positionV relativeFrom="paragraph">
                <wp:posOffset>-113741</wp:posOffset>
              </wp:positionV>
              <wp:extent cx="683" cy="418011"/>
              <wp:effectExtent l="0" t="0" r="37465" b="2032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3" cy="418011"/>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0A7CAA83" id="_x0000_t32" coordsize="21600,21600" o:spt="32" o:oned="t" path="m,l21600,21600e" filled="f">
              <v:path arrowok="t" fillok="f" o:connecttype="none"/>
              <o:lock v:ext="edit" shapetype="t"/>
            </v:shapetype>
            <v:shape id="Straight Arrow Connector 71" o:spid="_x0000_s1026" type="#_x0000_t32" style="position:absolute;margin-left:492.15pt;margin-top:-8.95pt;width:.05pt;height:32.9pt;flip:x 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" strokecolor="white">
              <v:shadow color="#c2e4f5"/>
            </v:shape>
          </w:pict>
        </mc:Fallback>
      </mc:AlternateContent>
    </w:r>
    <w:r w:rsidR="00F64E31">
      <w:rPr>
        <w:b/>
        <w:i/>
        <w:color w:val="FFFFFF" w:themeColor="background2"/>
        <w:lang w:val="fr-FR"/>
      </w:rPr>
      <w:t>BBS3004</w:t>
    </w:r>
    <w:r w:rsidR="00792905" w:rsidRPr="003D781F">
      <w:rPr>
        <w:b/>
        <w:i/>
        <w:color w:val="FFFFFF" w:themeColor="background2"/>
        <w:lang w:val="fr-FR"/>
      </w:rPr>
      <w:tab/>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4</w:t>
    </w:r>
    <w:r w:rsidR="00792905">
      <w:rPr>
        <w:b/>
        <w:i/>
        <w:color w:val="FFFFFF" w:themeColor="background2"/>
        <w:lang w:val="fr-FR"/>
      </w:rPr>
      <w:t>-20</w:t>
    </w:r>
    <w:r w:rsidR="00765C11">
      <w:rPr>
        <w:b/>
        <w:i/>
        <w:color w:val="FFFFFF" w:themeColor="background2"/>
        <w:lang w:val="fr-FR"/>
      </w:rPr>
      <w:t>2</w:t>
    </w:r>
    <w:r w:rsidR="00E34F5B">
      <w:rPr>
        <w:b/>
        <w:i/>
        <w:color w:val="FFFFFF" w:themeColor="background2"/>
        <w:lang w:val="fr-FR"/>
      </w:rPr>
      <w:t>5</w:t>
    </w:r>
    <w:r w:rsidR="00CB4D4D" w:rsidRPr="003D781F">
      <w:rPr>
        <w:b/>
        <w:i/>
        <w:color w:val="FFFFFF" w:themeColor="background2"/>
        <w:lang w:val="fr-FR"/>
      </w:rPr>
      <w:tab/>
    </w:r>
    <w:sdt>
      <w:sdtPr>
        <w:rPr>
          <w:i/>
        </w:rPr>
        <w:id w:val="-236788430"/>
        <w:docPartObj>
          <w:docPartGallery w:val="Page Numbers (Bottom of Page)"/>
          <w:docPartUnique/>
        </w:docPartObj>
      </w:sdtPr>
      <w:sdtEndPr>
        <w:rPr>
          <w:b/>
          <w:color w:val="00A1DB" w:themeColor="accent1"/>
        </w:rPr>
      </w:sdtEndPr>
      <w:sdtContent>
        <w:r w:rsidR="00CB4D4D" w:rsidRPr="003D781F">
          <w:rPr>
            <w:b/>
            <w:i/>
            <w:color w:val="FFFFFF" w:themeColor="background2"/>
          </w:rPr>
          <w:fldChar w:fldCharType="begin"/>
        </w:r>
        <w:r w:rsidR="00CB4D4D" w:rsidRPr="003D781F">
          <w:rPr>
            <w:b/>
            <w:i/>
            <w:color w:val="FFFFFF" w:themeColor="background2"/>
            <w:lang w:val="fr-FR"/>
          </w:rPr>
          <w:instrText xml:space="preserve"> PAGE  \* Arabic  \* MERGEFORMAT </w:instrText>
        </w:r>
        <w:r w:rsidR="00CB4D4D" w:rsidRPr="003D781F">
          <w:rPr>
            <w:b/>
            <w:i/>
            <w:color w:val="FFFFFF" w:themeColor="background2"/>
          </w:rPr>
          <w:fldChar w:fldCharType="separate"/>
        </w:r>
        <w:r w:rsidR="00536A18">
          <w:rPr>
            <w:b/>
            <w:i/>
            <w:noProof/>
            <w:color w:val="FFFFFF" w:themeColor="background2"/>
            <w:lang w:val="fr-FR"/>
          </w:rPr>
          <w:t>4</w:t>
        </w:r>
        <w:r w:rsidR="00CB4D4D" w:rsidRPr="003D781F">
          <w:rPr>
            <w:b/>
            <w:i/>
            <w:color w:val="FFFFFF" w:themeColor="background2"/>
          </w:rPr>
          <w:fldChar w:fldCharType="end"/>
        </w:r>
      </w:sdtContent>
    </w:sdt>
    <w:r w:rsidR="00CB4D4D" w:rsidRPr="00F64E31">
      <w:rPr>
        <w:i/>
        <w:noProof/>
        <w:kern w:val="0"/>
        <w:lang w:val="en-US"/>
        <w14:ligatures w14:val="none"/>
        <w14:cntxtAlts w14:val="0"/>
      </w:rPr>
      <w:t xml:space="preserve"> </w:t>
    </w:r>
  </w:p>
  <w:p w14:paraId="1350981F" w14:textId="77777777" w:rsidR="00625139" w:rsidRPr="00165A99" w:rsidRDefault="00625139">
    <w:pPr>
      <w:pStyle w:val="Voettekst"/>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CC94B" w14:textId="77777777" w:rsidR="00473C87" w:rsidRDefault="0016054A" w:rsidP="00473C87">
    <w:pPr>
      <w:rPr>
        <w:rFonts w:cs="Arial"/>
        <w:color w:val="808080" w:themeColor="background2" w:themeShade="80"/>
        <w:sz w:val="16"/>
        <w:szCs w:val="18"/>
      </w:rPr>
    </w:pP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6704" behindDoc="1" locked="0" layoutInCell="1" allowOverlap="1" wp14:anchorId="167092A1" wp14:editId="77B5D50B">
              <wp:simplePos x="0" y="0"/>
              <wp:positionH relativeFrom="column">
                <wp:posOffset>-43180</wp:posOffset>
              </wp:positionH>
              <wp:positionV relativeFrom="paragraph">
                <wp:posOffset>-1486535</wp:posOffset>
              </wp:positionV>
              <wp:extent cx="6076950" cy="447675"/>
              <wp:effectExtent l="0" t="0" r="0" b="9525"/>
              <wp:wrapThrough wrapText="bothSides">
                <wp:wrapPolygon edited="0">
                  <wp:start x="0" y="0"/>
                  <wp:lineTo x="0" y="21140"/>
                  <wp:lineTo x="21532" y="21140"/>
                  <wp:lineTo x="21532" y="0"/>
                  <wp:lineTo x="0" y="0"/>
                </wp:wrapPolygon>
              </wp:wrapThrough>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447675"/>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167092A1" id="_x0000_t202" coordsize="21600,21600" o:spt="202" path="m,l,21600r21600,l21600,xe">
              <v:stroke joinstyle="miter"/>
              <v:path gradientshapeok="t" o:connecttype="rect"/>
            </v:shapetype>
            <v:shape id="Text Box 65" o:spid="_x0000_s1027" type="#_x0000_t202" style="position:absolute;margin-left:-3.4pt;margin-top:-117.05pt;width:478.5pt;height:35.25pt;z-index:-251659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" filled="f" fillcolor="#e7f4fb" stroked="f" strokecolor="#e85113" insetpen="t">
              <v:textbox inset="2.88pt,2.88pt,2.88pt,2.88pt">
                <w:txbxContent>
                  <w:p w14:paraId="26F90CC6" w14:textId="77777777" w:rsidR="004B4F16" w:rsidRPr="00DA2611" w:rsidRDefault="00DA2611" w:rsidP="004B4F16">
                    <w:pPr>
                      <w:widowControl w:val="0"/>
                      <w:rPr>
                        <w:b/>
                        <w:bCs/>
                        <w:color w:val="FFFFFF"/>
                        <w:sz w:val="36"/>
                        <w:szCs w:val="36"/>
                        <w:lang w:val="en-US"/>
                        <w14:ligatures w14:val="none"/>
                      </w:rPr>
                    </w:pPr>
                    <w:r w:rsidRPr="00DA2611">
                      <w:rPr>
                        <w:b/>
                        <w:bCs/>
                        <w:color w:val="FFFFFF"/>
                        <w:sz w:val="36"/>
                        <w:szCs w:val="36"/>
                        <w:lang w:val="en-US"/>
                        <w14:ligatures w14:val="none"/>
                      </w:rPr>
                      <w:t>Faculty of Health, Medicine and Life Sciences</w:t>
                    </w:r>
                    <w:r w:rsidR="007963FA" w:rsidRPr="00DA2611">
                      <w:rPr>
                        <w:b/>
                        <w:bCs/>
                        <w:color w:val="FFFFFF"/>
                        <w:sz w:val="36"/>
                        <w:szCs w:val="36"/>
                        <w:lang w:val="en-US"/>
                        <w14:ligatures w14:val="none"/>
                      </w:rPr>
                      <w:t xml:space="preserve"> </w:t>
                    </w:r>
                  </w:p>
                </w:txbxContent>
              </v:textbox>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7728" behindDoc="1" locked="0" layoutInCell="1" allowOverlap="1" wp14:anchorId="15BB0DCC" wp14:editId="440CF5E5">
              <wp:simplePos x="0" y="0"/>
              <wp:positionH relativeFrom="column">
                <wp:posOffset>-39370</wp:posOffset>
              </wp:positionH>
              <wp:positionV relativeFrom="paragraph">
                <wp:posOffset>-1038860</wp:posOffset>
              </wp:positionV>
              <wp:extent cx="6076950" cy="538480"/>
              <wp:effectExtent l="0" t="0" r="0" b="0"/>
              <wp:wrapThrough wrapText="bothSides">
                <wp:wrapPolygon edited="0">
                  <wp:start x="0" y="0"/>
                  <wp:lineTo x="0" y="20632"/>
                  <wp:lineTo x="21532" y="20632"/>
                  <wp:lineTo x="21532" y="0"/>
                  <wp:lineTo x="0" y="0"/>
                </wp:wrapPolygon>
              </wp:wrapThrough>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538480"/>
                      </a:xfrm>
                      <a:prstGeom prst="rect">
                        <a:avLst/>
                      </a:prstGeom>
                      <a:noFill/>
                      <a:ln>
                        <a:noFill/>
                      </a:ln>
                      <a:effectLst/>
                      <a:extLst>
                        <a:ext uri="{909E8E84-426E-40DD-AFC4-6F175D3DCCD1}">
                          <a14:hiddenFill xmlns:a14="http://schemas.microsoft.com/office/drawing/2010/main">
                            <a:solidFill>
                              <a:srgbClr val="E7F4FB"/>
                            </a:solidFill>
                          </a14:hiddenFill>
                        </a:ex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14:hiddenEffects>
                        </a:ext>
                      </a:extLst>
                    </wps:spPr>
                    <wps:txbx>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15BB0DCC" id="Text Box 64" o:spid="_x0000_s1028" type="#_x0000_t202" style="position:absolute;margin-left:-3.1pt;margin-top:-81.8pt;width:478.5pt;height:42.4pt;z-index:-2516587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" filled="f" fillcolor="#e7f4fb" stroked="f" strokecolor="#e85113" insetpen="t">
              <v:textbox inset="2.88pt,2.88pt,2.88pt,2.88pt">
                <w:txbxContent>
                  <w:p w14:paraId="303D883B" w14:textId="77777777" w:rsidR="004B4F16" w:rsidRPr="00FD1FCC" w:rsidRDefault="0016054A" w:rsidP="004B4F16">
                    <w:pPr>
                      <w:widowControl w:val="0"/>
                      <w:rPr>
                        <w:rFonts w:ascii="TheSansCorrespondence" w:hAnsi="TheSansCorrespondence"/>
                        <w:b/>
                        <w:bCs/>
                        <w:i/>
                        <w:color w:val="00A1DB"/>
                        <w:sz w:val="40"/>
                        <w:szCs w:val="40"/>
                        <w14:ligatures w14:val="none"/>
                      </w:rPr>
                    </w:pPr>
                    <w:r>
                      <w:rPr>
                        <w:rFonts w:ascii="TheSansCorrespondence" w:hAnsi="TheSansCorrespondence"/>
                        <w:b/>
                        <w:bCs/>
                        <w:i/>
                        <w:color w:val="00A1DB"/>
                        <w:sz w:val="40"/>
                        <w:szCs w:val="40"/>
                        <w14:ligatures w14:val="none"/>
                      </w:rPr>
                      <w:t>&lt;Programme&gt;</w:t>
                    </w:r>
                  </w:p>
                </w:txbxContent>
              </v:textbox>
              <w10:wrap type="through"/>
            </v:shape>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0800" behindDoc="1" locked="0" layoutInCell="1" allowOverlap="1" wp14:anchorId="4042212B" wp14:editId="43FF3355">
              <wp:simplePos x="0" y="0"/>
              <wp:positionH relativeFrom="column">
                <wp:posOffset>-900430</wp:posOffset>
              </wp:positionH>
              <wp:positionV relativeFrom="paragraph">
                <wp:posOffset>-1890395</wp:posOffset>
              </wp:positionV>
              <wp:extent cx="431800" cy="1617345"/>
              <wp:effectExtent l="0" t="0" r="6350" b="1905"/>
              <wp:wrapThrough wrapText="bothSides">
                <wp:wrapPolygon edited="0">
                  <wp:start x="0" y="0"/>
                  <wp:lineTo x="0" y="21371"/>
                  <wp:lineTo x="20965" y="21371"/>
                  <wp:lineTo x="20965" y="0"/>
                  <wp:lineTo x="0" y="0"/>
                </wp:wrapPolygon>
              </wp:wrapThrough>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800" cy="1617345"/>
                      </a:xfrm>
                      <a:prstGeom prst="rect">
                        <a:avLst/>
                      </a:prstGeom>
                      <a:solidFill>
                        <a:srgbClr val="E85113"/>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0A2FA86A" id="Rectangle 67" o:spid="_x0000_s1026" style="position:absolute;margin-left:-70.9pt;margin-top:-148.85pt;width:34pt;height:127.35pt;z-index:-251655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" fillcolor="#e85113" stroked="f" strokecolor="#e85113" insetpen="t">
              <v:shadow color="#c2e4f5"/>
              <v:textbox inset="2.88pt,2.88pt,2.88pt,2.88pt"/>
              <w10:wrap type="through"/>
            </v:rect>
          </w:pict>
        </mc:Fallback>
      </mc:AlternateContent>
    </w:r>
    <w:r w:rsidR="00D3111B">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4656" behindDoc="1" locked="0" layoutInCell="1" allowOverlap="1" wp14:anchorId="30610D03" wp14:editId="163CEA5C">
              <wp:simplePos x="0" y="0"/>
              <wp:positionH relativeFrom="column">
                <wp:posOffset>-468630</wp:posOffset>
              </wp:positionH>
              <wp:positionV relativeFrom="paragraph">
                <wp:posOffset>-1890395</wp:posOffset>
              </wp:positionV>
              <wp:extent cx="7126605" cy="1617980"/>
              <wp:effectExtent l="0" t="0" r="0" b="1270"/>
              <wp:wrapThrough wrapText="bothSides">
                <wp:wrapPolygon edited="0">
                  <wp:start x="0" y="0"/>
                  <wp:lineTo x="0" y="21363"/>
                  <wp:lineTo x="21536" y="21363"/>
                  <wp:lineTo x="21536" y="0"/>
                  <wp:lineTo x="0" y="0"/>
                </wp:wrapPolygon>
              </wp:wrapThrough>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1617980"/>
                      </a:xfrm>
                      <a:prstGeom prst="rect">
                        <a:avLst/>
                      </a:prstGeom>
                      <a:solidFill>
                        <a:srgbClr val="001A3D"/>
                      </a:solidFill>
                      <a:ln>
                        <a:noFill/>
                      </a:ln>
                      <a:effectLst/>
                      <a:extLst>
                        <a:ext uri="{91240B29-F687-4F45-9708-019B960494DF}">
                          <a14:hiddenLine xmlns:a14="http://schemas.microsoft.com/office/drawing/2010/main" w="9525" algn="in">
                            <a:solidFill>
                              <a:srgbClr val="E85113"/>
                            </a:solidFill>
                            <a:miter lim="800000"/>
                            <a:headEnd/>
                            <a:tailEnd/>
                          </a14:hiddenLine>
                        </a:ext>
                        <a:ext uri="{AF507438-7753-43E0-B8FC-AC1667EBCBE1}">
                          <a14:hiddenEffects xmlns:a14="http://schemas.microsoft.com/office/drawing/2010/main">
                            <a:effectLst>
                              <a:outerShdw dist="35921" dir="2700000" algn="ctr" rotWithShape="0">
                                <a:srgbClr val="C2E4F5"/>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rect w14:anchorId="5FAE26D1" id="Rectangle 63" o:spid="_x0000_s1026" style="position:absolute;margin-left:-36.9pt;margin-top:-148.85pt;width:561.15pt;height:127.4pt;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" fillcolor="#001a3d" stroked="f" strokecolor="#e85113" insetpen="t">
              <v:shadow color="#c2e4f5"/>
              <v:textbox inset="2.88pt,2.88pt,2.88pt,2.88pt"/>
              <w10:wrap type="through"/>
            </v:rect>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61824" behindDoc="0" locked="0" layoutInCell="1" allowOverlap="1" wp14:anchorId="39F77CBA" wp14:editId="6678B2FA">
              <wp:simplePos x="0" y="0"/>
              <wp:positionH relativeFrom="column">
                <wp:posOffset>6248083</wp:posOffset>
              </wp:positionH>
              <wp:positionV relativeFrom="paragraph">
                <wp:posOffset>-1891347</wp:posOffset>
              </wp:positionV>
              <wp:extent cx="0" cy="1618297"/>
              <wp:effectExtent l="0" t="0" r="19050" b="203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618297"/>
                      </a:xfrm>
                      <a:prstGeom prst="straightConnector1">
                        <a:avLst/>
                      </a:prstGeom>
                      <a:noFill/>
                      <a:ln w="9525">
                        <a:solidFill>
                          <a:srgbClr val="FFFF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0F5E3B78" id="_x0000_t32" coordsize="21600,21600" o:spt="32" o:oned="t" path="m,l21600,21600e" filled="f">
              <v:path arrowok="t" fillok="f" o:connecttype="none"/>
              <o:lock v:ext="edit" shapetype="t"/>
            </v:shapetype>
            <v:shape id="Straight Arrow Connector 68" o:spid="_x0000_s1026" type="#_x0000_t32" style="position:absolute;margin-left:492pt;margin-top:-148.9pt;width:0;height:127.4pt;flip:y;z-index:251661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" strokecolor="white">
              <v:shadow color="#c2e4f5"/>
            </v:shape>
          </w:pict>
        </mc:Fallback>
      </mc:AlternateContent>
    </w:r>
    <w:r w:rsidR="00B30375" w:rsidRPr="00483F34">
      <w:rPr>
        <w:rFonts w:cs="Arial"/>
        <w:color w:val="808080" w:themeColor="background2" w:themeShade="80"/>
        <w:sz w:val="16"/>
        <w:szCs w:val="18"/>
      </w:rPr>
      <w:sym w:font="Symbol" w:char="F0E3"/>
    </w:r>
    <w:r w:rsidR="00422B18">
      <w:rPr>
        <w:rFonts w:cs="Arial"/>
        <w:color w:val="808080" w:themeColor="background2" w:themeShade="80"/>
        <w:sz w:val="16"/>
        <w:szCs w:val="18"/>
      </w:rPr>
      <w:t xml:space="preserve"> </w:t>
    </w:r>
    <w:r w:rsidR="00473C87">
      <w:rPr>
        <w:rFonts w:cs="Arial"/>
        <w:color w:val="808080" w:themeColor="background2" w:themeShade="80"/>
        <w:sz w:val="16"/>
        <w:szCs w:val="18"/>
      </w:rPr>
      <w:t>2014 Maastricht University, Faculty of He</w:t>
    </w:r>
    <w:r w:rsidR="00473C87">
      <w:rPr>
        <w:rFonts w:cs="Arial"/>
        <w:color w:val="808080" w:themeColor="background2" w:themeShade="80"/>
        <w:sz w:val="16"/>
        <w:szCs w:val="18"/>
      </w:rPr>
      <w:tab/>
    </w:r>
    <w:proofErr w:type="spellStart"/>
    <w:r w:rsidR="00473C87">
      <w:rPr>
        <w:rFonts w:cs="Arial"/>
        <w:color w:val="808080" w:themeColor="background2" w:themeShade="80"/>
        <w:sz w:val="16"/>
        <w:szCs w:val="18"/>
      </w:rPr>
      <w:t>alth</w:t>
    </w:r>
    <w:proofErr w:type="spellEnd"/>
    <w:r w:rsidR="00473C87">
      <w:rPr>
        <w:rFonts w:cs="Arial"/>
        <w:color w:val="808080" w:themeColor="background2" w:themeShade="80"/>
        <w:sz w:val="16"/>
        <w:szCs w:val="18"/>
      </w:rPr>
      <w:t>, Medicine and Life Sciences</w:t>
    </w:r>
  </w:p>
  <w:p w14:paraId="5B631FD5" w14:textId="77777777" w:rsidR="004B4F16" w:rsidRPr="00473C87" w:rsidRDefault="00473C87" w:rsidP="00473C87">
    <w:pPr>
      <w:rPr>
        <w:rFonts w:cs="Arial"/>
        <w:color w:val="808080" w:themeColor="background2" w:themeShade="80"/>
        <w:sz w:val="16"/>
        <w:szCs w:val="18"/>
      </w:rPr>
    </w:pPr>
    <w:r>
      <w:rPr>
        <w:rFonts w:cs="Arial"/>
        <w:color w:val="808080" w:themeColor="background2" w:themeShade="80"/>
        <w:sz w:val="16"/>
        <w:szCs w:val="18"/>
      </w:rPr>
      <w:t xml:space="preserve">This document is an extended excerpt of the course book. For the entire course book we refer to </w:t>
    </w:r>
    <w:proofErr w:type="spellStart"/>
    <w:r>
      <w:rPr>
        <w:rFonts w:cs="Arial"/>
        <w:color w:val="808080" w:themeColor="background2" w:themeShade="80"/>
        <w:sz w:val="16"/>
        <w:szCs w:val="18"/>
      </w:rPr>
      <w:t>EleUM</w:t>
    </w:r>
    <w:proofErr w:type="spellEnd"/>
    <w:r>
      <w:rPr>
        <w:rFonts w:cs="Arial"/>
        <w:color w:val="808080" w:themeColor="background2" w:themeShade="80"/>
        <w:sz w:val="16"/>
        <w:szCs w:val="18"/>
      </w:rPr>
      <w:t>.</w:t>
    </w:r>
    <w:r>
      <w:rPr>
        <w:rFonts w:cs="Arial"/>
        <w:color w:val="808080" w:themeColor="background2" w:themeShade="80"/>
        <w:sz w:val="16"/>
        <w:szCs w:val="18"/>
      </w:rPr>
      <w:br/>
    </w:r>
    <w:r w:rsidRPr="00483F34">
      <w:rPr>
        <w:rFonts w:cs="Arial"/>
        <w:color w:val="808080" w:themeColor="background2" w:themeShade="80"/>
        <w:sz w:val="16"/>
        <w:szCs w:val="18"/>
      </w:rPr>
      <w:t>Nothing in this publication may be reproduced and/or made public by means of printing, offset, photocopy or microfilm or in any digital, electronic, optical or any other form without the prior written permission of the owner of the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B333F" w14:textId="77777777" w:rsidR="001654DD" w:rsidRDefault="001654DD" w:rsidP="00625139">
      <w:pPr>
        <w:spacing w:line="240" w:lineRule="auto"/>
      </w:pPr>
      <w:r>
        <w:separator/>
      </w:r>
    </w:p>
  </w:footnote>
  <w:footnote w:type="continuationSeparator" w:id="0">
    <w:p w14:paraId="78ED7B10" w14:textId="77777777" w:rsidR="001654DD" w:rsidRDefault="001654DD" w:rsidP="006251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C41AE" w14:textId="77777777" w:rsidR="00625139" w:rsidRDefault="00956265" w:rsidP="00625139">
    <w:r>
      <w:rPr>
        <w:noProof/>
        <w:lang w:val="nl-NL"/>
        <w14:ligatures w14:val="none"/>
        <w14:cntxtAlts w14:val="0"/>
      </w:rPr>
      <w:drawing>
        <wp:anchor distT="0" distB="0" distL="36195" distR="36195" simplePos="0" relativeHeight="251664896" behindDoc="1" locked="0" layoutInCell="1" allowOverlap="1" wp14:anchorId="6017A22B" wp14:editId="05B5271D">
          <wp:simplePos x="0" y="0"/>
          <wp:positionH relativeFrom="column">
            <wp:posOffset>-578485</wp:posOffset>
          </wp:positionH>
          <wp:positionV relativeFrom="paragraph">
            <wp:posOffset>-259715</wp:posOffset>
          </wp:positionV>
          <wp:extent cx="2793675" cy="712800"/>
          <wp:effectExtent l="0" t="0" r="6985" b="0"/>
          <wp:wrapThrough wrapText="bothSides">
            <wp:wrapPolygon edited="0">
              <wp:start x="0" y="0"/>
              <wp:lineTo x="0" y="20791"/>
              <wp:lineTo x="21507" y="20791"/>
              <wp:lineTo x="215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bormans\AppData\Local\Microsoft\Windows\Temporary Internet Files\Content.Outlook\RCMTP1KQ\image001 (2).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793675" cy="71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0BB3" w:rsidRPr="00FA0BB3">
      <w:rPr>
        <w:rFonts w:cs="Arial"/>
        <w:b/>
        <w:noProof/>
        <w:color w:val="003366"/>
        <w:sz w:val="19"/>
        <w:szCs w:val="19"/>
        <w:lang w:val="nl-NL"/>
      </w:rPr>
      <mc:AlternateContent>
        <mc:Choice Requires="wps">
          <w:drawing>
            <wp:anchor distT="0" distB="0" distL="114300" distR="114300" simplePos="0" relativeHeight="251663872" behindDoc="0" locked="0" layoutInCell="1" allowOverlap="1" wp14:anchorId="11AA2EB2" wp14:editId="48CE2E1E">
              <wp:simplePos x="0" y="0"/>
              <wp:positionH relativeFrom="column">
                <wp:posOffset>3061970</wp:posOffset>
              </wp:positionH>
              <wp:positionV relativeFrom="paragraph">
                <wp:posOffset>207010</wp:posOffset>
              </wp:positionV>
              <wp:extent cx="3384550" cy="257175"/>
              <wp:effectExtent l="0" t="0" r="635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257175"/>
                      </a:xfrm>
                      <a:prstGeom prst="rect">
                        <a:avLst/>
                      </a:prstGeom>
                      <a:solidFill>
                        <a:srgbClr val="FFFFFF"/>
                      </a:solidFill>
                      <a:ln w="9525">
                        <a:noFill/>
                        <a:miter lim="800000"/>
                        <a:headEnd/>
                        <a:tailEnd/>
                      </a:ln>
                    </wps:spPr>
                    <wps:txb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shapetype w14:anchorId="11AA2EB2" id="_x0000_t202" coordsize="21600,21600" o:spt="202" path="m,l,21600r21600,l21600,xe">
              <v:stroke joinstyle="miter"/>
              <v:path gradientshapeok="t" o:connecttype="rect"/>
            </v:shapetype>
            <v:shape id="Text Box 2" o:spid="_x0000_s1026" type="#_x0000_t202" style="position:absolute;margin-left:241.1pt;margin-top:16.3pt;width:266.5pt;height:20.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" stroked="f">
              <v:textbox>
                <w:txbxContent>
                  <w:p w14:paraId="3F76FEA2" w14:textId="77777777" w:rsidR="00FA0BB3" w:rsidRPr="00454508" w:rsidRDefault="00FA0BB3" w:rsidP="00FA0BB3">
                    <w:pPr>
                      <w:rPr>
                        <w:lang w:val="en-US"/>
                      </w:rPr>
                    </w:pPr>
                    <w:r w:rsidRPr="00454508">
                      <w:rPr>
                        <w:rFonts w:cs="Arial"/>
                        <w:b/>
                        <w:color w:val="003366"/>
                        <w:sz w:val="19"/>
                        <w:szCs w:val="19"/>
                        <w:lang w:val="en-US"/>
                      </w:rPr>
                      <w:t>Faculty of Health, Medicine and Life Sciences</w:t>
                    </w:r>
                  </w:p>
                </w:txbxContent>
              </v:textbox>
            </v:shape>
          </w:pict>
        </mc:Fallback>
      </mc:AlternateContent>
    </w:r>
    <w:r w:rsidR="00B30375">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1584" behindDoc="1" locked="0" layoutInCell="1" allowOverlap="1" wp14:anchorId="28CC0B5E" wp14:editId="36DCE027">
              <wp:simplePos x="0" y="0"/>
              <wp:positionH relativeFrom="column">
                <wp:posOffset>-469900</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065216AA" id="_x0000_t32" coordsize="21600,21600" o:spt="32" o:oned="t" path="m,l21600,21600e" filled="f">
              <v:path arrowok="t" fillok="f" o:connecttype="none"/>
              <o:lock v:ext="edit" shapetype="t"/>
            </v:shapetype>
            <v:shape id="Straight Arrow Connector 57" o:spid="_x0000_s1026" type="#_x0000_t32" style="position:absolute;margin-left:-37pt;margin-top:41pt;width:529.2pt;height:0;z-index:-2516648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" strokecolor="#001a3d">
              <v:shadow color="#c2e4f5"/>
              <w10:wrap type="through"/>
            </v:shape>
          </w:pict>
        </mc:Fallback>
      </mc:AlternateContent>
    </w:r>
    <w:r w:rsidR="00483F34">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2608" behindDoc="1" locked="0" layoutInCell="1" allowOverlap="1" wp14:anchorId="52900B30" wp14:editId="7B0A142A">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33593D5D" id="Straight Arrow Connector 51" o:spid="_x0000_s1026" type="#_x0000_t32" style="position:absolute;margin-left:492.05pt;margin-top:41pt;width:0;height:764.2pt;flip:y;z-index:-2516638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38D39" w14:textId="77777777" w:rsidR="004B4F16" w:rsidRDefault="004B4F16" w:rsidP="00DA2611">
    <w:pPr>
      <w:tabs>
        <w:tab w:val="left" w:pos="2700"/>
      </w:tabs>
    </w:pPr>
    <w:r>
      <w:rPr>
        <w:rFonts w:ascii="Times New Roman" w:hAnsi="Times New Roman"/>
        <w:noProof/>
        <w:kern w:val="0"/>
        <w:sz w:val="24"/>
        <w:szCs w:val="24"/>
        <w:lang w:val="nl-NL"/>
        <w14:ligatures w14:val="none"/>
        <w14:cntxtAlts w14:val="0"/>
      </w:rPr>
      <w:drawing>
        <wp:anchor distT="36576" distB="36576" distL="36576" distR="36576" simplePos="0" relativeHeight="251659776" behindDoc="1" locked="0" layoutInCell="1" allowOverlap="1" wp14:anchorId="52509DE4" wp14:editId="79C620B2">
          <wp:simplePos x="0" y="0"/>
          <wp:positionH relativeFrom="column">
            <wp:posOffset>-472440</wp:posOffset>
          </wp:positionH>
          <wp:positionV relativeFrom="paragraph">
            <wp:posOffset>-297815</wp:posOffset>
          </wp:positionV>
          <wp:extent cx="4233545" cy="652780"/>
          <wp:effectExtent l="0" t="0" r="0" b="0"/>
          <wp:wrapThrough wrapText="bothSides">
            <wp:wrapPolygon edited="0">
              <wp:start x="0" y="0"/>
              <wp:lineTo x="0" y="20802"/>
              <wp:lineTo x="21480" y="20802"/>
              <wp:lineTo x="21480" y="0"/>
              <wp:lineTo x="0" y="0"/>
            </wp:wrapPolygon>
          </wp:wrapThrough>
          <wp:docPr id="66" name="Picture 66" descr="Logo MU Leading in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ogo MU Leading in Learn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33545" cy="652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8752" behindDoc="1" locked="0" layoutInCell="1" allowOverlap="1" wp14:anchorId="40E149F2" wp14:editId="1DDE975E">
              <wp:simplePos x="0" y="0"/>
              <wp:positionH relativeFrom="column">
                <wp:posOffset>6249035</wp:posOffset>
              </wp:positionH>
              <wp:positionV relativeFrom="paragraph">
                <wp:posOffset>520700</wp:posOffset>
              </wp:positionV>
              <wp:extent cx="0" cy="9705340"/>
              <wp:effectExtent l="0" t="0" r="19050" b="10160"/>
              <wp:wrapThrough wrapText="bothSides">
                <wp:wrapPolygon edited="0">
                  <wp:start x="-1" y="0"/>
                  <wp:lineTo x="-1" y="21580"/>
                  <wp:lineTo x="-1" y="21580"/>
                  <wp:lineTo x="-1" y="0"/>
                  <wp:lineTo x="-1" y="0"/>
                </wp:wrapPolygon>
              </wp:wrapThrough>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70534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type w14:anchorId="6AB9CA4E" id="_x0000_t32" coordsize="21600,21600" o:spt="32" o:oned="t" path="m,l21600,21600e" filled="f">
              <v:path arrowok="t" fillok="f" o:connecttype="none"/>
              <o:lock v:ext="edit" shapetype="t"/>
            </v:shapetype>
            <v:shape id="Straight Arrow Connector 61" o:spid="_x0000_s1026" type="#_x0000_t32" style="position:absolute;margin-left:492.05pt;margin-top:41pt;width:0;height:764.2pt;flip:y;z-index:-2516577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" strokecolor="#001a3d">
              <v:shadow color="#c2e4f5"/>
              <w10:wrap type="through"/>
            </v:shape>
          </w:pict>
        </mc:Fallback>
      </mc:AlternateContent>
    </w:r>
    <w:r>
      <w:rPr>
        <w:rFonts w:ascii="Times New Roman" w:hAnsi="Times New Roman"/>
        <w:noProof/>
        <w:kern w:val="0"/>
        <w:sz w:val="24"/>
        <w:szCs w:val="24"/>
        <w:lang w:val="nl-NL"/>
        <w14:ligatures w14:val="none"/>
        <w14:cntxtAlts w14:val="0"/>
      </w:rPr>
      <mc:AlternateContent>
        <mc:Choice Requires="wps">
          <w:drawing>
            <wp:anchor distT="36576" distB="36576" distL="36576" distR="36576" simplePos="0" relativeHeight="251655680" behindDoc="1" locked="0" layoutInCell="1" allowOverlap="1" wp14:anchorId="7F61AB70" wp14:editId="60FAF407">
              <wp:simplePos x="0" y="0"/>
              <wp:positionH relativeFrom="column">
                <wp:posOffset>-469265</wp:posOffset>
              </wp:positionH>
              <wp:positionV relativeFrom="paragraph">
                <wp:posOffset>520700</wp:posOffset>
              </wp:positionV>
              <wp:extent cx="6720840" cy="0"/>
              <wp:effectExtent l="0" t="0" r="22860" b="19050"/>
              <wp:wrapThrough wrapText="bothSides">
                <wp:wrapPolygon edited="0">
                  <wp:start x="0" y="-1"/>
                  <wp:lineTo x="0" y="-1"/>
                  <wp:lineTo x="21612" y="-1"/>
                  <wp:lineTo x="21612" y="-1"/>
                  <wp:lineTo x="0" y="-1"/>
                </wp:wrapPolygon>
              </wp:wrapThrough>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straightConnector1">
                        <a:avLst/>
                      </a:prstGeom>
                      <a:noFill/>
                      <a:ln w="9525">
                        <a:solidFill>
                          <a:srgbClr val="001A3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2E4F5"/>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shape w14:anchorId="1A2993AF" id="Straight Arrow Connector 62" o:spid="_x0000_s1026" type="#_x0000_t32" style="position:absolute;margin-left:-36.95pt;margin-top:41pt;width:529.2pt;height:0;z-index:-2516608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" strokecolor="#001a3d">
              <v:shadow color="#c2e4f5"/>
              <w10:wrap type="through"/>
            </v:shape>
          </w:pict>
        </mc:Fallback>
      </mc:AlternateContent>
    </w:r>
    <w:r w:rsidR="00DA2611">
      <w:tab/>
    </w:r>
  </w:p>
  <w:p w14:paraId="1B6D7A42" w14:textId="77777777" w:rsidR="004B4F16" w:rsidRDefault="004B4F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1375"/>
    <w:multiLevelType w:val="hybridMultilevel"/>
    <w:tmpl w:val="34A89430"/>
    <w:lvl w:ilvl="0" w:tplc="56FECEDA">
      <w:numFmt w:val="bullet"/>
      <w:lvlText w:val="-"/>
      <w:lvlJc w:val="left"/>
      <w:pPr>
        <w:ind w:left="1080" w:hanging="360"/>
      </w:pPr>
      <w:rPr>
        <w:rFonts w:ascii="Calibri" w:eastAsiaTheme="minorHAnsi" w:hAnsi="Calibri" w:cstheme="minorBidi"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A34B5F"/>
    <w:multiLevelType w:val="hybridMultilevel"/>
    <w:tmpl w:val="248C53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AAD01FA"/>
    <w:multiLevelType w:val="hybridMultilevel"/>
    <w:tmpl w:val="44526EEA"/>
    <w:lvl w:ilvl="0" w:tplc="4CEE9504">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04248F"/>
    <w:multiLevelType w:val="hybridMultilevel"/>
    <w:tmpl w:val="25D6E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F0879C5"/>
    <w:multiLevelType w:val="hybridMultilevel"/>
    <w:tmpl w:val="94B69DA4"/>
    <w:lvl w:ilvl="0" w:tplc="04602EB4">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3A726997"/>
    <w:multiLevelType w:val="hybridMultilevel"/>
    <w:tmpl w:val="FC260040"/>
    <w:lvl w:ilvl="0" w:tplc="068C7DB4">
      <w:numFmt w:val="bullet"/>
      <w:lvlText w:val=""/>
      <w:lvlJc w:val="left"/>
      <w:pPr>
        <w:ind w:left="1068" w:hanging="360"/>
      </w:pPr>
      <w:rPr>
        <w:rFonts w:ascii="Symbol" w:eastAsia="Times New Roman" w:hAnsi="Symbol" w:cs="Times New Roman"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6" w15:restartNumberingAfterBreak="0">
    <w:nsid w:val="46EB6758"/>
    <w:multiLevelType w:val="hybridMultilevel"/>
    <w:tmpl w:val="7A22EE60"/>
    <w:lvl w:ilvl="0" w:tplc="A66E7450">
      <w:start w:val="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FD60AC4"/>
    <w:multiLevelType w:val="hybridMultilevel"/>
    <w:tmpl w:val="54DE58E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4905FAD"/>
    <w:multiLevelType w:val="hybridMultilevel"/>
    <w:tmpl w:val="54C4667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04B6F6E"/>
    <w:multiLevelType w:val="hybridMultilevel"/>
    <w:tmpl w:val="A7E8E9C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1023116"/>
    <w:multiLevelType w:val="hybridMultilevel"/>
    <w:tmpl w:val="85B28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9C7BF9"/>
    <w:multiLevelType w:val="hybridMultilevel"/>
    <w:tmpl w:val="8FFAD93E"/>
    <w:lvl w:ilvl="0" w:tplc="0413001B">
      <w:start w:val="1"/>
      <w:numFmt w:val="low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C215A6E"/>
    <w:multiLevelType w:val="hybridMultilevel"/>
    <w:tmpl w:val="11F2B4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23447454">
    <w:abstractNumId w:val="3"/>
  </w:num>
  <w:num w:numId="2" w16cid:durableId="1102914808">
    <w:abstractNumId w:val="1"/>
  </w:num>
  <w:num w:numId="3" w16cid:durableId="230970163">
    <w:abstractNumId w:val="4"/>
  </w:num>
  <w:num w:numId="4" w16cid:durableId="1533691134">
    <w:abstractNumId w:val="9"/>
  </w:num>
  <w:num w:numId="5" w16cid:durableId="262494583">
    <w:abstractNumId w:val="12"/>
  </w:num>
  <w:num w:numId="6" w16cid:durableId="1475489384">
    <w:abstractNumId w:val="0"/>
  </w:num>
  <w:num w:numId="7" w16cid:durableId="1174420535">
    <w:abstractNumId w:val="2"/>
  </w:num>
  <w:num w:numId="8" w16cid:durableId="754402251">
    <w:abstractNumId w:val="6"/>
  </w:num>
  <w:num w:numId="9" w16cid:durableId="61224788">
    <w:abstractNumId w:val="7"/>
  </w:num>
  <w:num w:numId="10" w16cid:durableId="1752501009">
    <w:abstractNumId w:val="10"/>
  </w:num>
  <w:num w:numId="11" w16cid:durableId="566383412">
    <w:abstractNumId w:val="8"/>
  </w:num>
  <w:num w:numId="12" w16cid:durableId="1431782306">
    <w:abstractNumId w:val="11"/>
  </w:num>
  <w:num w:numId="13" w16cid:durableId="4345962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C39"/>
    <w:rsid w:val="00010A30"/>
    <w:rsid w:val="00010BBE"/>
    <w:rsid w:val="000220CC"/>
    <w:rsid w:val="00022B24"/>
    <w:rsid w:val="00034C69"/>
    <w:rsid w:val="000646B7"/>
    <w:rsid w:val="00075C82"/>
    <w:rsid w:val="00093F41"/>
    <w:rsid w:val="000954D2"/>
    <w:rsid w:val="000A133F"/>
    <w:rsid w:val="000A523B"/>
    <w:rsid w:val="000A76E0"/>
    <w:rsid w:val="000B2483"/>
    <w:rsid w:val="000B3603"/>
    <w:rsid w:val="000B756C"/>
    <w:rsid w:val="000B7FD6"/>
    <w:rsid w:val="000C3D9F"/>
    <w:rsid w:val="000E2BDF"/>
    <w:rsid w:val="000E60EA"/>
    <w:rsid w:val="000E6AFB"/>
    <w:rsid w:val="000F4F9D"/>
    <w:rsid w:val="001062D0"/>
    <w:rsid w:val="00107B2F"/>
    <w:rsid w:val="00127BE3"/>
    <w:rsid w:val="00131AE9"/>
    <w:rsid w:val="00134132"/>
    <w:rsid w:val="001416AC"/>
    <w:rsid w:val="0014671B"/>
    <w:rsid w:val="0016054A"/>
    <w:rsid w:val="001654DD"/>
    <w:rsid w:val="00165A99"/>
    <w:rsid w:val="00181CB0"/>
    <w:rsid w:val="001876E4"/>
    <w:rsid w:val="001A3E77"/>
    <w:rsid w:val="001B6BFC"/>
    <w:rsid w:val="001C7535"/>
    <w:rsid w:val="001E5E61"/>
    <w:rsid w:val="00204C39"/>
    <w:rsid w:val="00216329"/>
    <w:rsid w:val="002322CE"/>
    <w:rsid w:val="00241589"/>
    <w:rsid w:val="002429DE"/>
    <w:rsid w:val="002474E2"/>
    <w:rsid w:val="0026047C"/>
    <w:rsid w:val="00272B98"/>
    <w:rsid w:val="002826B4"/>
    <w:rsid w:val="002901E0"/>
    <w:rsid w:val="00290D91"/>
    <w:rsid w:val="00292A49"/>
    <w:rsid w:val="00295344"/>
    <w:rsid w:val="00295E60"/>
    <w:rsid w:val="002A3111"/>
    <w:rsid w:val="002A4CB2"/>
    <w:rsid w:val="002A657A"/>
    <w:rsid w:val="002A75DD"/>
    <w:rsid w:val="002D476D"/>
    <w:rsid w:val="002F0E0A"/>
    <w:rsid w:val="00301A75"/>
    <w:rsid w:val="0030424A"/>
    <w:rsid w:val="00317C7D"/>
    <w:rsid w:val="0032716C"/>
    <w:rsid w:val="003356EE"/>
    <w:rsid w:val="00336C51"/>
    <w:rsid w:val="00343E68"/>
    <w:rsid w:val="003445FC"/>
    <w:rsid w:val="0035278B"/>
    <w:rsid w:val="00366A99"/>
    <w:rsid w:val="0039036F"/>
    <w:rsid w:val="003D3E51"/>
    <w:rsid w:val="003D781F"/>
    <w:rsid w:val="003E55A8"/>
    <w:rsid w:val="003E7F88"/>
    <w:rsid w:val="0040310F"/>
    <w:rsid w:val="00412ADF"/>
    <w:rsid w:val="00422B18"/>
    <w:rsid w:val="00423240"/>
    <w:rsid w:val="00424E36"/>
    <w:rsid w:val="0044174D"/>
    <w:rsid w:val="004429FE"/>
    <w:rsid w:val="0045679A"/>
    <w:rsid w:val="00473C87"/>
    <w:rsid w:val="004819BA"/>
    <w:rsid w:val="00483F34"/>
    <w:rsid w:val="00493FCB"/>
    <w:rsid w:val="00495EC9"/>
    <w:rsid w:val="004A38B5"/>
    <w:rsid w:val="004B0B71"/>
    <w:rsid w:val="004B4F16"/>
    <w:rsid w:val="004B5A02"/>
    <w:rsid w:val="004C05AF"/>
    <w:rsid w:val="004D47B8"/>
    <w:rsid w:val="004E6AC7"/>
    <w:rsid w:val="004F5661"/>
    <w:rsid w:val="0050145D"/>
    <w:rsid w:val="005065B2"/>
    <w:rsid w:val="0052485A"/>
    <w:rsid w:val="00536A18"/>
    <w:rsid w:val="0054172F"/>
    <w:rsid w:val="00552FC2"/>
    <w:rsid w:val="00565015"/>
    <w:rsid w:val="00574121"/>
    <w:rsid w:val="00586E90"/>
    <w:rsid w:val="00595FF5"/>
    <w:rsid w:val="00597280"/>
    <w:rsid w:val="005C5FE8"/>
    <w:rsid w:val="005D5577"/>
    <w:rsid w:val="005D7EA4"/>
    <w:rsid w:val="005F0315"/>
    <w:rsid w:val="005F0556"/>
    <w:rsid w:val="00605376"/>
    <w:rsid w:val="00615ED8"/>
    <w:rsid w:val="00625139"/>
    <w:rsid w:val="00630D0D"/>
    <w:rsid w:val="0063257A"/>
    <w:rsid w:val="006354DD"/>
    <w:rsid w:val="00656AD1"/>
    <w:rsid w:val="00660387"/>
    <w:rsid w:val="006676BC"/>
    <w:rsid w:val="00671E9B"/>
    <w:rsid w:val="00684E6B"/>
    <w:rsid w:val="0068509D"/>
    <w:rsid w:val="00687B27"/>
    <w:rsid w:val="006A1AA1"/>
    <w:rsid w:val="006B2873"/>
    <w:rsid w:val="006B3C0C"/>
    <w:rsid w:val="006D2C72"/>
    <w:rsid w:val="006E1BE3"/>
    <w:rsid w:val="006E5471"/>
    <w:rsid w:val="006E646E"/>
    <w:rsid w:val="006E7B47"/>
    <w:rsid w:val="0070366F"/>
    <w:rsid w:val="007044C8"/>
    <w:rsid w:val="00710905"/>
    <w:rsid w:val="00717CDE"/>
    <w:rsid w:val="0072137B"/>
    <w:rsid w:val="00725004"/>
    <w:rsid w:val="00732655"/>
    <w:rsid w:val="007479C4"/>
    <w:rsid w:val="00765C11"/>
    <w:rsid w:val="007760EE"/>
    <w:rsid w:val="007774CD"/>
    <w:rsid w:val="00780D65"/>
    <w:rsid w:val="007832F2"/>
    <w:rsid w:val="007924A7"/>
    <w:rsid w:val="00792905"/>
    <w:rsid w:val="007963FA"/>
    <w:rsid w:val="007A6DD5"/>
    <w:rsid w:val="007A7C40"/>
    <w:rsid w:val="007B1DC6"/>
    <w:rsid w:val="007D2827"/>
    <w:rsid w:val="007F16D7"/>
    <w:rsid w:val="007F379F"/>
    <w:rsid w:val="007F7E1A"/>
    <w:rsid w:val="0080626B"/>
    <w:rsid w:val="00823ED2"/>
    <w:rsid w:val="00841CF2"/>
    <w:rsid w:val="008474C5"/>
    <w:rsid w:val="00847763"/>
    <w:rsid w:val="00873432"/>
    <w:rsid w:val="008A1225"/>
    <w:rsid w:val="008A1B25"/>
    <w:rsid w:val="008A2BAB"/>
    <w:rsid w:val="008C34E8"/>
    <w:rsid w:val="008E2C85"/>
    <w:rsid w:val="0091134E"/>
    <w:rsid w:val="0092210A"/>
    <w:rsid w:val="009227F9"/>
    <w:rsid w:val="00956265"/>
    <w:rsid w:val="00957CE3"/>
    <w:rsid w:val="00965557"/>
    <w:rsid w:val="00982B07"/>
    <w:rsid w:val="00990ADC"/>
    <w:rsid w:val="009B6C00"/>
    <w:rsid w:val="009C1E34"/>
    <w:rsid w:val="009C5A3A"/>
    <w:rsid w:val="009C6214"/>
    <w:rsid w:val="009F05A1"/>
    <w:rsid w:val="00A0721E"/>
    <w:rsid w:val="00A1292C"/>
    <w:rsid w:val="00A263CD"/>
    <w:rsid w:val="00A34C39"/>
    <w:rsid w:val="00A402A0"/>
    <w:rsid w:val="00A436DB"/>
    <w:rsid w:val="00A447E5"/>
    <w:rsid w:val="00A56040"/>
    <w:rsid w:val="00A65330"/>
    <w:rsid w:val="00A86355"/>
    <w:rsid w:val="00A9403B"/>
    <w:rsid w:val="00A95C05"/>
    <w:rsid w:val="00AE1195"/>
    <w:rsid w:val="00AE5724"/>
    <w:rsid w:val="00B17E24"/>
    <w:rsid w:val="00B25FAD"/>
    <w:rsid w:val="00B2780B"/>
    <w:rsid w:val="00B30375"/>
    <w:rsid w:val="00B33016"/>
    <w:rsid w:val="00B40218"/>
    <w:rsid w:val="00B639B1"/>
    <w:rsid w:val="00B6456E"/>
    <w:rsid w:val="00B76206"/>
    <w:rsid w:val="00B819B3"/>
    <w:rsid w:val="00B873A3"/>
    <w:rsid w:val="00B923B1"/>
    <w:rsid w:val="00BA7B4A"/>
    <w:rsid w:val="00BE4824"/>
    <w:rsid w:val="00BF06C6"/>
    <w:rsid w:val="00C01C08"/>
    <w:rsid w:val="00C069D8"/>
    <w:rsid w:val="00C13B40"/>
    <w:rsid w:val="00C15E14"/>
    <w:rsid w:val="00C34661"/>
    <w:rsid w:val="00C44369"/>
    <w:rsid w:val="00C565F9"/>
    <w:rsid w:val="00C604F9"/>
    <w:rsid w:val="00C63735"/>
    <w:rsid w:val="00C7264B"/>
    <w:rsid w:val="00C73FCC"/>
    <w:rsid w:val="00C7531A"/>
    <w:rsid w:val="00C81A14"/>
    <w:rsid w:val="00C968DC"/>
    <w:rsid w:val="00CA2237"/>
    <w:rsid w:val="00CA6A57"/>
    <w:rsid w:val="00CA6F61"/>
    <w:rsid w:val="00CB3C24"/>
    <w:rsid w:val="00CB4D4D"/>
    <w:rsid w:val="00CD793A"/>
    <w:rsid w:val="00CE1AA3"/>
    <w:rsid w:val="00CF259C"/>
    <w:rsid w:val="00D05AEC"/>
    <w:rsid w:val="00D14797"/>
    <w:rsid w:val="00D253C2"/>
    <w:rsid w:val="00D3111B"/>
    <w:rsid w:val="00D320A8"/>
    <w:rsid w:val="00D32174"/>
    <w:rsid w:val="00D42C35"/>
    <w:rsid w:val="00D525B3"/>
    <w:rsid w:val="00D5575A"/>
    <w:rsid w:val="00D56339"/>
    <w:rsid w:val="00D636BC"/>
    <w:rsid w:val="00D64DD8"/>
    <w:rsid w:val="00D77A09"/>
    <w:rsid w:val="00D81DF8"/>
    <w:rsid w:val="00D90AEA"/>
    <w:rsid w:val="00DA20F0"/>
    <w:rsid w:val="00DA2611"/>
    <w:rsid w:val="00DA372F"/>
    <w:rsid w:val="00DA6985"/>
    <w:rsid w:val="00DB6C03"/>
    <w:rsid w:val="00DC50B6"/>
    <w:rsid w:val="00DC716A"/>
    <w:rsid w:val="00DD1C6F"/>
    <w:rsid w:val="00DD4222"/>
    <w:rsid w:val="00DD4D60"/>
    <w:rsid w:val="00DE0597"/>
    <w:rsid w:val="00E216A4"/>
    <w:rsid w:val="00E31814"/>
    <w:rsid w:val="00E34F5B"/>
    <w:rsid w:val="00E35C00"/>
    <w:rsid w:val="00E51A8C"/>
    <w:rsid w:val="00E63E23"/>
    <w:rsid w:val="00E90F0F"/>
    <w:rsid w:val="00E95D51"/>
    <w:rsid w:val="00EB5B56"/>
    <w:rsid w:val="00EB7037"/>
    <w:rsid w:val="00EC5B19"/>
    <w:rsid w:val="00ED05F2"/>
    <w:rsid w:val="00ED1136"/>
    <w:rsid w:val="00ED1CC3"/>
    <w:rsid w:val="00ED23E5"/>
    <w:rsid w:val="00EE6526"/>
    <w:rsid w:val="00F007CD"/>
    <w:rsid w:val="00F01B1E"/>
    <w:rsid w:val="00F36B00"/>
    <w:rsid w:val="00F5660F"/>
    <w:rsid w:val="00F60644"/>
    <w:rsid w:val="00F64E31"/>
    <w:rsid w:val="00F747EC"/>
    <w:rsid w:val="00F75A15"/>
    <w:rsid w:val="00F779EC"/>
    <w:rsid w:val="00F77E66"/>
    <w:rsid w:val="00F96AFB"/>
    <w:rsid w:val="00FA0BB3"/>
    <w:rsid w:val="00FA5E91"/>
    <w:rsid w:val="00FA6646"/>
    <w:rsid w:val="00FB0A07"/>
    <w:rsid w:val="00FB7934"/>
    <w:rsid w:val="00FD1FCC"/>
    <w:rsid w:val="00FD20A7"/>
    <w:rsid w:val="00FD3B4D"/>
    <w:rsid w:val="00FD57D9"/>
    <w:rsid w:val="00FD5CF7"/>
    <w:rsid w:val="00FE5DBF"/>
    <w:rsid w:val="00FF1378"/>
    <w:rsid w:val="00FF18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99411"/>
  <w15:docId w15:val="{B9010B67-9A25-4873-B37B-72B613E8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heme="minorHAnsi" w:hAnsi="Verdana" w:cstheme="minorBidi"/>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34C39"/>
    <w:pPr>
      <w:spacing w:after="0"/>
    </w:pPr>
    <w:rPr>
      <w:rFonts w:eastAsia="Times New Roman" w:cs="Times New Roman"/>
      <w:color w:val="001A3D"/>
      <w:kern w:val="28"/>
      <w:szCs w:val="20"/>
      <w:lang w:val="en-GB" w:eastAsia="nl-NL"/>
      <w14:ligatures w14:val="standard"/>
      <w14:cntxtAlts/>
    </w:rPr>
  </w:style>
  <w:style w:type="paragraph" w:styleId="Kop1">
    <w:name w:val="heading 1"/>
    <w:basedOn w:val="Standaard"/>
    <w:next w:val="Standaard"/>
    <w:link w:val="Kop1Char"/>
    <w:uiPriority w:val="9"/>
    <w:qFormat/>
    <w:rsid w:val="00FA5E91"/>
    <w:pPr>
      <w:keepNext/>
      <w:keepLines/>
      <w:spacing w:after="240"/>
      <w:outlineLvl w:val="0"/>
    </w:pPr>
    <w:rPr>
      <w:rFonts w:eastAsiaTheme="majorEastAsia" w:cstheme="majorBidi"/>
      <w:b/>
      <w:bCs/>
      <w:color w:val="E85113" w:themeColor="background1"/>
      <w:sz w:val="26"/>
      <w:szCs w:val="26"/>
    </w:rPr>
  </w:style>
  <w:style w:type="paragraph" w:styleId="Kop2">
    <w:name w:val="heading 2"/>
    <w:basedOn w:val="Standaard"/>
    <w:next w:val="Standaard"/>
    <w:link w:val="Kop2Char"/>
    <w:uiPriority w:val="9"/>
    <w:unhideWhenUsed/>
    <w:qFormat/>
    <w:rsid w:val="00FA5E91"/>
    <w:pPr>
      <w:keepNext/>
      <w:keepLines/>
      <w:spacing w:after="120"/>
      <w:outlineLvl w:val="1"/>
    </w:pPr>
    <w:rPr>
      <w:rFonts w:eastAsiaTheme="majorEastAsia" w:cstheme="majorBidi"/>
      <w:b/>
      <w:bCs/>
      <w:color w:val="001A3D" w:themeColor="accent6"/>
      <w:sz w:val="22"/>
      <w:szCs w:val="26"/>
      <w:lang w:val="nl-NL"/>
    </w:rPr>
  </w:style>
  <w:style w:type="paragraph" w:styleId="Kop3">
    <w:name w:val="heading 3"/>
    <w:basedOn w:val="Standaard"/>
    <w:next w:val="Standaard"/>
    <w:link w:val="Kop3Char"/>
    <w:uiPriority w:val="9"/>
    <w:unhideWhenUsed/>
    <w:qFormat/>
    <w:rsid w:val="000B7FD6"/>
    <w:pPr>
      <w:keepNext/>
      <w:keepLines/>
      <w:spacing w:before="120"/>
      <w:outlineLvl w:val="2"/>
    </w:pPr>
    <w:rPr>
      <w:rFonts w:eastAsiaTheme="majorEastAsia" w:cstheme="majorBidi"/>
      <w:b/>
      <w:bCs/>
      <w:i/>
      <w:color w:val="001A3D" w:themeColor="accent6"/>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KoptekstChar">
    <w:name w:val="Koptekst Char"/>
    <w:basedOn w:val="Standaardalinea-lettertype"/>
    <w:link w:val="Koptekst"/>
    <w:uiPriority w:val="99"/>
    <w:rsid w:val="00625139"/>
    <w:rPr>
      <w:rFonts w:ascii="Calibri" w:eastAsia="Times New Roman" w:hAnsi="Calibri" w:cs="Times New Roman"/>
      <w:color w:val="E85113"/>
      <w:kern w:val="28"/>
      <w:szCs w:val="20"/>
      <w:lang w:eastAsia="nl-NL"/>
      <w14:ligatures w14:val="standard"/>
      <w14:cntxtAlts/>
    </w:rPr>
  </w:style>
  <w:style w:type="paragraph" w:styleId="Voettekst">
    <w:name w:val="footer"/>
    <w:basedOn w:val="Standaard"/>
    <w:link w:val="VoettekstChar"/>
    <w:uiPriority w:val="99"/>
    <w:unhideWhenUsed/>
    <w:rsid w:val="00625139"/>
    <w:pPr>
      <w:tabs>
        <w:tab w:val="center" w:pos="4536"/>
        <w:tab w:val="right" w:pos="9072"/>
      </w:tabs>
      <w:spacing w:line="240" w:lineRule="auto"/>
    </w:pPr>
    <w:rPr>
      <w:color w:val="001A3D" w:themeColor="accent6"/>
      <w:lang w:val="nl-NL"/>
    </w:rPr>
  </w:style>
  <w:style w:type="character" w:customStyle="1" w:styleId="VoettekstChar">
    <w:name w:val="Voettekst Char"/>
    <w:basedOn w:val="Standaardalinea-lettertype"/>
    <w:link w:val="Voettekst"/>
    <w:uiPriority w:val="99"/>
    <w:rsid w:val="00625139"/>
    <w:rPr>
      <w:rFonts w:ascii="Calibri" w:eastAsia="Times New Roman" w:hAnsi="Calibri" w:cs="Times New Roman"/>
      <w:color w:val="E85113"/>
      <w:kern w:val="28"/>
      <w:szCs w:val="20"/>
      <w:lang w:eastAsia="nl-NL"/>
      <w14:ligatures w14:val="standard"/>
      <w14:cntxtAlts/>
    </w:rPr>
  </w:style>
  <w:style w:type="character" w:styleId="Tekstvantijdelijkeaanduiding">
    <w:name w:val="Placeholder Text"/>
    <w:basedOn w:val="Standaardalinea-lettertype"/>
    <w:uiPriority w:val="99"/>
    <w:semiHidden/>
    <w:rsid w:val="004B4F16"/>
    <w:rPr>
      <w:color w:val="808080"/>
    </w:rPr>
  </w:style>
  <w:style w:type="paragraph" w:styleId="Ballontekst">
    <w:name w:val="Balloon Text"/>
    <w:basedOn w:val="Standaard"/>
    <w:link w:val="BallontekstChar"/>
    <w:uiPriority w:val="99"/>
    <w:semiHidden/>
    <w:unhideWhenUsed/>
    <w:rsid w:val="004B4F16"/>
    <w:pPr>
      <w:spacing w:line="240" w:lineRule="auto"/>
    </w:pPr>
    <w:rPr>
      <w:rFonts w:ascii="Tahoma" w:hAnsi="Tahoma" w:cs="Tahoma"/>
      <w:color w:val="001A3D" w:themeColor="accent6"/>
      <w:sz w:val="16"/>
      <w:szCs w:val="16"/>
      <w:lang w:val="nl-NL"/>
    </w:rPr>
  </w:style>
  <w:style w:type="character" w:customStyle="1" w:styleId="BallontekstChar">
    <w:name w:val="Ballontekst Char"/>
    <w:basedOn w:val="Standaardalinea-lettertype"/>
    <w:link w:val="Ballontekst"/>
    <w:uiPriority w:val="99"/>
    <w:semiHidden/>
    <w:rsid w:val="004B4F16"/>
    <w:rPr>
      <w:rFonts w:ascii="Tahoma" w:eastAsia="Times New Roman" w:hAnsi="Tahoma" w:cs="Tahoma"/>
      <w:color w:val="E85113"/>
      <w:kern w:val="28"/>
      <w:sz w:val="16"/>
      <w:szCs w:val="16"/>
      <w:lang w:eastAsia="nl-NL"/>
      <w14:ligatures w14:val="standard"/>
      <w14:cntxtAlts/>
    </w:rPr>
  </w:style>
  <w:style w:type="paragraph" w:styleId="Lijstalinea">
    <w:name w:val="List Paragraph"/>
    <w:basedOn w:val="Standaard"/>
    <w:uiPriority w:val="34"/>
    <w:qFormat/>
    <w:rsid w:val="00B30375"/>
    <w:pPr>
      <w:ind w:left="720"/>
      <w:contextualSpacing/>
    </w:pPr>
    <w:rPr>
      <w:color w:val="001A3D" w:themeColor="accent6"/>
      <w:lang w:val="nl-NL"/>
    </w:rPr>
  </w:style>
  <w:style w:type="character" w:customStyle="1" w:styleId="Kop1Char">
    <w:name w:val="Kop 1 Char"/>
    <w:basedOn w:val="Standaardalinea-lettertype"/>
    <w:link w:val="Kop1"/>
    <w:uiPriority w:val="9"/>
    <w:rsid w:val="00FA5E91"/>
    <w:rPr>
      <w:rFonts w:eastAsiaTheme="majorEastAsia" w:cstheme="majorBidi"/>
      <w:b/>
      <w:bCs/>
      <w:color w:val="E85113" w:themeColor="background1"/>
      <w:kern w:val="28"/>
      <w:sz w:val="26"/>
      <w:szCs w:val="26"/>
      <w:lang w:val="en-GB" w:eastAsia="nl-NL"/>
      <w14:ligatures w14:val="standard"/>
      <w14:cntxtAlts/>
    </w:rPr>
  </w:style>
  <w:style w:type="paragraph" w:styleId="Kopvaninhoudsopgave">
    <w:name w:val="TOC Heading"/>
    <w:basedOn w:val="Kop1"/>
    <w:next w:val="Standaard"/>
    <w:uiPriority w:val="39"/>
    <w:unhideWhenUsed/>
    <w:qFormat/>
    <w:rsid w:val="00075C82"/>
    <w:pPr>
      <w:outlineLvl w:val="9"/>
    </w:pPr>
    <w:rPr>
      <w:kern w:val="0"/>
      <w:lang w:val="en-US" w:eastAsia="ja-JP"/>
      <w14:ligatures w14:val="none"/>
      <w14:cntxtAlts w14:val="0"/>
    </w:rPr>
  </w:style>
  <w:style w:type="paragraph" w:styleId="Inhopg2">
    <w:name w:val="toc 2"/>
    <w:basedOn w:val="Standaard"/>
    <w:next w:val="Standaard"/>
    <w:autoRedefine/>
    <w:uiPriority w:val="39"/>
    <w:unhideWhenUsed/>
    <w:qFormat/>
    <w:rsid w:val="00075C82"/>
    <w:pPr>
      <w:spacing w:after="100"/>
      <w:ind w:left="22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1">
    <w:name w:val="toc 1"/>
    <w:basedOn w:val="Standaard"/>
    <w:next w:val="Standaard"/>
    <w:autoRedefine/>
    <w:uiPriority w:val="39"/>
    <w:unhideWhenUsed/>
    <w:qFormat/>
    <w:rsid w:val="00075C82"/>
    <w:pPr>
      <w:spacing w:after="10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paragraph" w:styleId="Inhopg3">
    <w:name w:val="toc 3"/>
    <w:basedOn w:val="Standaard"/>
    <w:next w:val="Standaard"/>
    <w:autoRedefine/>
    <w:uiPriority w:val="39"/>
    <w:semiHidden/>
    <w:unhideWhenUsed/>
    <w:qFormat/>
    <w:rsid w:val="00075C82"/>
    <w:pPr>
      <w:spacing w:after="100"/>
      <w:ind w:left="440"/>
    </w:pPr>
    <w:rPr>
      <w:rFonts w:asciiTheme="minorHAnsi" w:eastAsiaTheme="minorEastAsia" w:hAnsiTheme="minorHAnsi" w:cstheme="minorBidi"/>
      <w:color w:val="001A3D" w:themeColor="accent6"/>
      <w:kern w:val="0"/>
      <w:sz w:val="22"/>
      <w:szCs w:val="22"/>
      <w:lang w:val="en-US" w:eastAsia="ja-JP"/>
      <w14:ligatures w14:val="none"/>
      <w14:cntxtAlts w14:val="0"/>
    </w:rPr>
  </w:style>
  <w:style w:type="character" w:styleId="Hyperlink">
    <w:name w:val="Hyperlink"/>
    <w:basedOn w:val="Standaardalinea-lettertype"/>
    <w:uiPriority w:val="99"/>
    <w:unhideWhenUsed/>
    <w:rsid w:val="00075C82"/>
    <w:rPr>
      <w:color w:val="00A1DB" w:themeColor="hyperlink"/>
      <w:u w:val="single"/>
    </w:rPr>
  </w:style>
  <w:style w:type="character" w:customStyle="1" w:styleId="Style1">
    <w:name w:val="Style1"/>
    <w:basedOn w:val="Standaardalinea-lettertype"/>
    <w:uiPriority w:val="1"/>
    <w:rsid w:val="00424E36"/>
    <w:rPr>
      <w:rFonts w:ascii="Verdana" w:hAnsi="Verdana"/>
      <w:i/>
      <w:sz w:val="24"/>
    </w:rPr>
  </w:style>
  <w:style w:type="character" w:styleId="Verwijzingopmerking">
    <w:name w:val="annotation reference"/>
    <w:basedOn w:val="Standaardalinea-lettertype"/>
    <w:uiPriority w:val="99"/>
    <w:semiHidden/>
    <w:unhideWhenUsed/>
    <w:rsid w:val="000A523B"/>
    <w:rPr>
      <w:sz w:val="16"/>
      <w:szCs w:val="16"/>
    </w:rPr>
  </w:style>
  <w:style w:type="paragraph" w:styleId="Tekstopmerking">
    <w:name w:val="annotation text"/>
    <w:basedOn w:val="Standaard"/>
    <w:link w:val="TekstopmerkingChar"/>
    <w:uiPriority w:val="99"/>
    <w:semiHidden/>
    <w:unhideWhenUsed/>
    <w:rsid w:val="000A523B"/>
    <w:pPr>
      <w:spacing w:line="240" w:lineRule="auto"/>
    </w:pPr>
    <w:rPr>
      <w:color w:val="001A3D" w:themeColor="accent6"/>
      <w:lang w:val="nl-NL"/>
    </w:rPr>
  </w:style>
  <w:style w:type="character" w:customStyle="1" w:styleId="TekstopmerkingChar">
    <w:name w:val="Tekst opmerking Char"/>
    <w:basedOn w:val="Standaardalinea-lettertype"/>
    <w:link w:val="Tekstopmerking"/>
    <w:uiPriority w:val="99"/>
    <w:semiHidden/>
    <w:rsid w:val="000A523B"/>
    <w:rPr>
      <w:rFonts w:ascii="Calibri" w:eastAsia="Times New Roman" w:hAnsi="Calibri" w:cs="Times New Roman"/>
      <w:color w:val="E85113"/>
      <w:kern w:val="28"/>
      <w:szCs w:val="20"/>
      <w:lang w:eastAsia="nl-NL"/>
      <w14:ligatures w14:val="standard"/>
      <w14:cntxtAlts/>
    </w:rPr>
  </w:style>
  <w:style w:type="paragraph" w:styleId="Onderwerpvanopmerking">
    <w:name w:val="annotation subject"/>
    <w:basedOn w:val="Tekstopmerking"/>
    <w:next w:val="Tekstopmerking"/>
    <w:link w:val="OnderwerpvanopmerkingChar"/>
    <w:uiPriority w:val="99"/>
    <w:semiHidden/>
    <w:unhideWhenUsed/>
    <w:rsid w:val="000A523B"/>
    <w:rPr>
      <w:b/>
      <w:bCs/>
    </w:rPr>
  </w:style>
  <w:style w:type="character" w:customStyle="1" w:styleId="OnderwerpvanopmerkingChar">
    <w:name w:val="Onderwerp van opmerking Char"/>
    <w:basedOn w:val="TekstopmerkingChar"/>
    <w:link w:val="Onderwerpvanopmerking"/>
    <w:uiPriority w:val="99"/>
    <w:semiHidden/>
    <w:rsid w:val="000A523B"/>
    <w:rPr>
      <w:rFonts w:ascii="Calibri" w:eastAsia="Times New Roman" w:hAnsi="Calibri" w:cs="Times New Roman"/>
      <w:b/>
      <w:bCs/>
      <w:color w:val="E85113"/>
      <w:kern w:val="28"/>
      <w:szCs w:val="20"/>
      <w:lang w:eastAsia="nl-NL"/>
      <w14:ligatures w14:val="standard"/>
      <w14:cntxtAlts/>
    </w:rPr>
  </w:style>
  <w:style w:type="paragraph" w:customStyle="1" w:styleId="Default">
    <w:name w:val="Default"/>
    <w:rsid w:val="00B639B1"/>
    <w:pPr>
      <w:autoSpaceDE w:val="0"/>
      <w:autoSpaceDN w:val="0"/>
      <w:adjustRightInd w:val="0"/>
      <w:spacing w:after="0" w:line="240" w:lineRule="auto"/>
    </w:pPr>
    <w:rPr>
      <w:rFonts w:cs="Verdana"/>
      <w:color w:val="000000"/>
      <w:sz w:val="24"/>
      <w:szCs w:val="24"/>
    </w:rPr>
  </w:style>
  <w:style w:type="character" w:customStyle="1" w:styleId="Kop2Char">
    <w:name w:val="Kop 2 Char"/>
    <w:basedOn w:val="Standaardalinea-lettertype"/>
    <w:link w:val="Kop2"/>
    <w:uiPriority w:val="9"/>
    <w:rsid w:val="00FA5E91"/>
    <w:rPr>
      <w:rFonts w:eastAsiaTheme="majorEastAsia" w:cstheme="majorBidi"/>
      <w:b/>
      <w:bCs/>
      <w:color w:val="001A3D" w:themeColor="accent6"/>
      <w:kern w:val="28"/>
      <w:sz w:val="22"/>
      <w:szCs w:val="26"/>
      <w:lang w:eastAsia="nl-NL"/>
      <w14:ligatures w14:val="standard"/>
      <w14:cntxtAlts/>
    </w:rPr>
  </w:style>
  <w:style w:type="paragraph" w:styleId="Normaalweb">
    <w:name w:val="Normal (Web)"/>
    <w:basedOn w:val="Standaard"/>
    <w:uiPriority w:val="99"/>
    <w:semiHidden/>
    <w:unhideWhenUsed/>
    <w:rsid w:val="00725004"/>
    <w:pPr>
      <w:spacing w:before="100" w:beforeAutospacing="1" w:after="100" w:afterAutospacing="1" w:line="240" w:lineRule="auto"/>
    </w:pPr>
    <w:rPr>
      <w:rFonts w:ascii="Times New Roman" w:hAnsi="Times New Roman"/>
      <w:color w:val="001A3D" w:themeColor="accent6"/>
      <w:kern w:val="0"/>
      <w:sz w:val="24"/>
      <w:szCs w:val="24"/>
      <w:lang w:val="nl-NL"/>
      <w14:ligatures w14:val="none"/>
      <w14:cntxtAlts w14:val="0"/>
    </w:rPr>
  </w:style>
  <w:style w:type="paragraph" w:styleId="HTML-voorafopgemaakt">
    <w:name w:val="HTML Preformatted"/>
    <w:basedOn w:val="Standaard"/>
    <w:link w:val="HTML-voorafopgemaaktChar"/>
    <w:uiPriority w:val="99"/>
    <w:semiHidden/>
    <w:unhideWhenUsed/>
    <w:rsid w:val="00BF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color w:val="001A3D" w:themeColor="accent6"/>
      <w:kern w:val="0"/>
      <w:lang w:val="nl-NL"/>
      <w14:ligatures w14:val="none"/>
      <w14:cntxtAlts w14:val="0"/>
    </w:rPr>
  </w:style>
  <w:style w:type="character" w:customStyle="1" w:styleId="HTML-voorafopgemaaktChar">
    <w:name w:val="HTML - vooraf opgemaakt Char"/>
    <w:basedOn w:val="Standaardalinea-lettertype"/>
    <w:link w:val="HTML-voorafopgemaakt"/>
    <w:uiPriority w:val="99"/>
    <w:semiHidden/>
    <w:rsid w:val="00BF06C6"/>
    <w:rPr>
      <w:rFonts w:ascii="Courier New" w:eastAsia="Times New Roman" w:hAnsi="Courier New" w:cs="Courier New"/>
      <w:szCs w:val="20"/>
      <w:lang w:eastAsia="nl-NL"/>
    </w:rPr>
  </w:style>
  <w:style w:type="character" w:customStyle="1" w:styleId="Kop3Char">
    <w:name w:val="Kop 3 Char"/>
    <w:basedOn w:val="Standaardalinea-lettertype"/>
    <w:link w:val="Kop3"/>
    <w:uiPriority w:val="9"/>
    <w:rsid w:val="000B7FD6"/>
    <w:rPr>
      <w:rFonts w:eastAsiaTheme="majorEastAsia" w:cstheme="majorBidi"/>
      <w:b/>
      <w:bCs/>
      <w:i/>
      <w:color w:val="001A3D" w:themeColor="accent6"/>
      <w:kern w:val="28"/>
      <w:szCs w:val="20"/>
      <w:lang w:eastAsia="nl-NL"/>
      <w14:ligatures w14:val="standard"/>
      <w14:cntxtAlts/>
    </w:rPr>
  </w:style>
  <w:style w:type="character" w:styleId="GevolgdeHyperlink">
    <w:name w:val="FollowedHyperlink"/>
    <w:basedOn w:val="Standaardalinea-lettertype"/>
    <w:uiPriority w:val="99"/>
    <w:semiHidden/>
    <w:unhideWhenUsed/>
    <w:rsid w:val="00F75A15"/>
    <w:rPr>
      <w:color w:val="808080" w:themeColor="followedHyperlink"/>
      <w:u w:val="single"/>
    </w:rPr>
  </w:style>
  <w:style w:type="character" w:styleId="Zwaar">
    <w:name w:val="Strong"/>
    <w:basedOn w:val="Standaardalinea-lettertype"/>
    <w:uiPriority w:val="22"/>
    <w:qFormat/>
    <w:rsid w:val="00A34C39"/>
    <w:rPr>
      <w:b/>
      <w:bCs/>
    </w:rPr>
  </w:style>
  <w:style w:type="paragraph" w:styleId="Geenafstand">
    <w:name w:val="No Spacing"/>
    <w:uiPriority w:val="1"/>
    <w:qFormat/>
    <w:rsid w:val="0044174D"/>
    <w:pPr>
      <w:suppressAutoHyphens/>
      <w:spacing w:after="0" w:line="240" w:lineRule="auto"/>
    </w:pPr>
    <w:rPr>
      <w:rFonts w:asciiTheme="minorHAnsi" w:hAnsiTheme="minorHAnsi"/>
      <w:sz w:val="22"/>
      <w:lang w:val="en-US"/>
    </w:rPr>
  </w:style>
  <w:style w:type="table" w:styleId="Tabelraster">
    <w:name w:val="Table Grid"/>
    <w:basedOn w:val="Standaardtabel"/>
    <w:uiPriority w:val="59"/>
    <w:rsid w:val="0044174D"/>
    <w:pPr>
      <w:suppressAutoHyphens/>
      <w:spacing w:after="0" w:line="240" w:lineRule="auto"/>
    </w:pPr>
    <w:rPr>
      <w:rFonts w:asciiTheme="minorHAnsi" w:hAnsi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63593">
      <w:bodyDiv w:val="1"/>
      <w:marLeft w:val="0"/>
      <w:marRight w:val="0"/>
      <w:marTop w:val="0"/>
      <w:marBottom w:val="0"/>
      <w:divBdr>
        <w:top w:val="none" w:sz="0" w:space="0" w:color="auto"/>
        <w:left w:val="none" w:sz="0" w:space="0" w:color="auto"/>
        <w:bottom w:val="none" w:sz="0" w:space="0" w:color="auto"/>
        <w:right w:val="none" w:sz="0" w:space="0" w:color="auto"/>
      </w:divBdr>
    </w:div>
    <w:div w:id="185408658">
      <w:bodyDiv w:val="1"/>
      <w:marLeft w:val="0"/>
      <w:marRight w:val="0"/>
      <w:marTop w:val="0"/>
      <w:marBottom w:val="0"/>
      <w:divBdr>
        <w:top w:val="none" w:sz="0" w:space="0" w:color="auto"/>
        <w:left w:val="none" w:sz="0" w:space="0" w:color="auto"/>
        <w:bottom w:val="none" w:sz="0" w:space="0" w:color="auto"/>
        <w:right w:val="none" w:sz="0" w:space="0" w:color="auto"/>
      </w:divBdr>
    </w:div>
    <w:div w:id="381487958">
      <w:bodyDiv w:val="1"/>
      <w:marLeft w:val="0"/>
      <w:marRight w:val="0"/>
      <w:marTop w:val="0"/>
      <w:marBottom w:val="0"/>
      <w:divBdr>
        <w:top w:val="none" w:sz="0" w:space="0" w:color="auto"/>
        <w:left w:val="none" w:sz="0" w:space="0" w:color="auto"/>
        <w:bottom w:val="none" w:sz="0" w:space="0" w:color="auto"/>
        <w:right w:val="none" w:sz="0" w:space="0" w:color="auto"/>
      </w:divBdr>
      <w:divsChild>
        <w:div w:id="1085036878">
          <w:marLeft w:val="0"/>
          <w:marRight w:val="0"/>
          <w:marTop w:val="0"/>
          <w:marBottom w:val="0"/>
          <w:divBdr>
            <w:top w:val="none" w:sz="0" w:space="0" w:color="auto"/>
            <w:left w:val="none" w:sz="0" w:space="0" w:color="auto"/>
            <w:bottom w:val="none" w:sz="0" w:space="0" w:color="auto"/>
            <w:right w:val="none" w:sz="0" w:space="0" w:color="auto"/>
          </w:divBdr>
          <w:divsChild>
            <w:div w:id="578564271">
              <w:marLeft w:val="0"/>
              <w:marRight w:val="0"/>
              <w:marTop w:val="0"/>
              <w:marBottom w:val="0"/>
              <w:divBdr>
                <w:top w:val="none" w:sz="0" w:space="0" w:color="auto"/>
                <w:left w:val="none" w:sz="0" w:space="0" w:color="auto"/>
                <w:bottom w:val="none" w:sz="0" w:space="0" w:color="auto"/>
                <w:right w:val="none" w:sz="0" w:space="0" w:color="auto"/>
              </w:divBdr>
              <w:divsChild>
                <w:div w:id="75517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862436">
      <w:bodyDiv w:val="1"/>
      <w:marLeft w:val="0"/>
      <w:marRight w:val="0"/>
      <w:marTop w:val="0"/>
      <w:marBottom w:val="0"/>
      <w:divBdr>
        <w:top w:val="none" w:sz="0" w:space="0" w:color="auto"/>
        <w:left w:val="none" w:sz="0" w:space="0" w:color="auto"/>
        <w:bottom w:val="none" w:sz="0" w:space="0" w:color="auto"/>
        <w:right w:val="none" w:sz="0" w:space="0" w:color="auto"/>
      </w:divBdr>
    </w:div>
    <w:div w:id="951594899">
      <w:bodyDiv w:val="1"/>
      <w:marLeft w:val="0"/>
      <w:marRight w:val="0"/>
      <w:marTop w:val="0"/>
      <w:marBottom w:val="0"/>
      <w:divBdr>
        <w:top w:val="none" w:sz="0" w:space="0" w:color="auto"/>
        <w:left w:val="none" w:sz="0" w:space="0" w:color="auto"/>
        <w:bottom w:val="none" w:sz="0" w:space="0" w:color="auto"/>
        <w:right w:val="none" w:sz="0" w:space="0" w:color="auto"/>
      </w:divBdr>
      <w:divsChild>
        <w:div w:id="1966614315">
          <w:marLeft w:val="0"/>
          <w:marRight w:val="0"/>
          <w:marTop w:val="0"/>
          <w:marBottom w:val="0"/>
          <w:divBdr>
            <w:top w:val="none" w:sz="0" w:space="0" w:color="auto"/>
            <w:left w:val="none" w:sz="0" w:space="0" w:color="auto"/>
            <w:bottom w:val="none" w:sz="0" w:space="0" w:color="auto"/>
            <w:right w:val="none" w:sz="0" w:space="0" w:color="auto"/>
          </w:divBdr>
          <w:divsChild>
            <w:div w:id="1403061678">
              <w:marLeft w:val="0"/>
              <w:marRight w:val="0"/>
              <w:marTop w:val="0"/>
              <w:marBottom w:val="0"/>
              <w:divBdr>
                <w:top w:val="none" w:sz="0" w:space="0" w:color="auto"/>
                <w:left w:val="none" w:sz="0" w:space="0" w:color="auto"/>
                <w:bottom w:val="none" w:sz="0" w:space="0" w:color="auto"/>
                <w:right w:val="none" w:sz="0" w:space="0" w:color="auto"/>
              </w:divBdr>
              <w:divsChild>
                <w:div w:id="4962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6871">
      <w:bodyDiv w:val="1"/>
      <w:marLeft w:val="0"/>
      <w:marRight w:val="0"/>
      <w:marTop w:val="0"/>
      <w:marBottom w:val="0"/>
      <w:divBdr>
        <w:top w:val="none" w:sz="0" w:space="0" w:color="auto"/>
        <w:left w:val="none" w:sz="0" w:space="0" w:color="auto"/>
        <w:bottom w:val="none" w:sz="0" w:space="0" w:color="auto"/>
        <w:right w:val="none" w:sz="0" w:space="0" w:color="auto"/>
      </w:divBdr>
    </w:div>
    <w:div w:id="1459907457">
      <w:bodyDiv w:val="1"/>
      <w:marLeft w:val="0"/>
      <w:marRight w:val="0"/>
      <w:marTop w:val="0"/>
      <w:marBottom w:val="0"/>
      <w:divBdr>
        <w:top w:val="none" w:sz="0" w:space="0" w:color="auto"/>
        <w:left w:val="none" w:sz="0" w:space="0" w:color="auto"/>
        <w:bottom w:val="none" w:sz="0" w:space="0" w:color="auto"/>
        <w:right w:val="none" w:sz="0" w:space="0" w:color="auto"/>
      </w:divBdr>
    </w:div>
    <w:div w:id="1483499824">
      <w:bodyDiv w:val="1"/>
      <w:marLeft w:val="0"/>
      <w:marRight w:val="0"/>
      <w:marTop w:val="0"/>
      <w:marBottom w:val="0"/>
      <w:divBdr>
        <w:top w:val="none" w:sz="0" w:space="0" w:color="auto"/>
        <w:left w:val="none" w:sz="0" w:space="0" w:color="auto"/>
        <w:bottom w:val="none" w:sz="0" w:space="0" w:color="auto"/>
        <w:right w:val="none" w:sz="0" w:space="0" w:color="auto"/>
      </w:divBdr>
    </w:div>
    <w:div w:id="1495026499">
      <w:bodyDiv w:val="1"/>
      <w:marLeft w:val="0"/>
      <w:marRight w:val="0"/>
      <w:marTop w:val="0"/>
      <w:marBottom w:val="0"/>
      <w:divBdr>
        <w:top w:val="none" w:sz="0" w:space="0" w:color="auto"/>
        <w:left w:val="none" w:sz="0" w:space="0" w:color="auto"/>
        <w:bottom w:val="none" w:sz="0" w:space="0" w:color="auto"/>
        <w:right w:val="none" w:sz="0" w:space="0" w:color="auto"/>
      </w:divBdr>
    </w:div>
    <w:div w:id="1909463039">
      <w:bodyDiv w:val="1"/>
      <w:marLeft w:val="0"/>
      <w:marRight w:val="0"/>
      <w:marTop w:val="0"/>
      <w:marBottom w:val="0"/>
      <w:divBdr>
        <w:top w:val="none" w:sz="0" w:space="0" w:color="auto"/>
        <w:left w:val="none" w:sz="0" w:space="0" w:color="auto"/>
        <w:bottom w:val="none" w:sz="0" w:space="0" w:color="auto"/>
        <w:right w:val="none" w:sz="0" w:space="0" w:color="auto"/>
      </w:divBdr>
    </w:div>
    <w:div w:id="205253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J:\FHML_OIFHML\Blocksupport\Templates\Templates%20Syllabus\Template%20blanco%20pagina_BA_nieuw.dotx" TargetMode="External"/></Relationships>
</file>

<file path=word/theme/theme1.xml><?xml version="1.0" encoding="utf-8"?>
<a:theme xmlns:a="http://schemas.openxmlformats.org/drawingml/2006/main" name="SBE">
  <a:themeElements>
    <a:clrScheme name="SBE">
      <a:dk1>
        <a:srgbClr val="001A3D"/>
      </a:dk1>
      <a:lt1>
        <a:srgbClr val="E85113"/>
      </a:lt1>
      <a:dk2>
        <a:srgbClr val="C2E4F5"/>
      </a:dk2>
      <a:lt2>
        <a:srgbClr val="FFFFFF"/>
      </a:lt2>
      <a:accent1>
        <a:srgbClr val="00A1DB"/>
      </a:accent1>
      <a:accent2>
        <a:srgbClr val="E85113"/>
      </a:accent2>
      <a:accent3>
        <a:srgbClr val="AF0917"/>
      </a:accent3>
      <a:accent4>
        <a:srgbClr val="C2E4F5"/>
      </a:accent4>
      <a:accent5>
        <a:srgbClr val="E7F4FB"/>
      </a:accent5>
      <a:accent6>
        <a:srgbClr val="001A3D"/>
      </a:accent6>
      <a:hlink>
        <a:srgbClr val="00A1DB"/>
      </a:hlink>
      <a:folHlink>
        <a:srgbClr val="808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1-2-201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5E640-066E-4966-9D93-08C342C9A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J:\FHML_OIFHML\Blocksupport\Templates\Templates Syllabus\Template blanco pagina_BA_nieuw.dotx</Template>
  <TotalTime>112</TotalTime>
  <Pages>8</Pages>
  <Words>1159</Words>
  <Characters>6375</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Maastricht</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Pouwels, Kim (OIFHML)</dc:creator>
  <cp:lastModifiedBy>Anne Fleur van Groningen</cp:lastModifiedBy>
  <cp:revision>105</cp:revision>
  <cp:lastPrinted>2014-02-24T14:23:00Z</cp:lastPrinted>
  <dcterms:created xsi:type="dcterms:W3CDTF">2025-02-11T12:18:00Z</dcterms:created>
  <dcterms:modified xsi:type="dcterms:W3CDTF">2025-03-20T10:22:00Z</dcterms:modified>
</cp:coreProperties>
</file>