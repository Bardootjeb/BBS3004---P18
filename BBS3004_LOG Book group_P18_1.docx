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7777777"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consultation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0F722A3" w:rsidR="00C7531A" w:rsidRPr="00DD1999" w:rsidRDefault="001062D0" w:rsidP="00C7531A">
      <w:r>
        <w:t>We went over the code, line by line, together to make sure everyone understood.</w:t>
      </w:r>
      <w:r>
        <w:br/>
        <w:t>We talked about and discussed some potential research questions.</w:t>
      </w:r>
      <w:r>
        <w:br/>
        <w:t>We ran the explanatory analysis to s</w:t>
      </w:r>
      <w:r w:rsidR="00841CF2">
        <w:t xml:space="preserve">ee if the parameters we chose are actually usable. </w:t>
      </w:r>
    </w:p>
    <w:p w14:paraId="243CF92F" w14:textId="77777777" w:rsidR="00C7531A" w:rsidRPr="00DD1999" w:rsidRDefault="00C7531A" w:rsidP="00C7531A"/>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77777777" w:rsidR="004429FE" w:rsidRPr="00C7531A" w:rsidRDefault="004429FE" w:rsidP="00C7531A"/>
    <w:sectPr w:rsidR="004429FE"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531E1" w14:textId="77777777" w:rsidR="00DB6C03" w:rsidRDefault="00DB6C03" w:rsidP="00625139">
      <w:pPr>
        <w:spacing w:line="240" w:lineRule="auto"/>
      </w:pPr>
      <w:r>
        <w:separator/>
      </w:r>
    </w:p>
  </w:endnote>
  <w:endnote w:type="continuationSeparator" w:id="0">
    <w:p w14:paraId="283FCA48" w14:textId="77777777" w:rsidR="00DB6C03" w:rsidRDefault="00DB6C03"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F18F2" w14:textId="77777777" w:rsidR="00DB6C03" w:rsidRDefault="00DB6C03" w:rsidP="00625139">
      <w:pPr>
        <w:spacing w:line="240" w:lineRule="auto"/>
      </w:pPr>
      <w:r>
        <w:separator/>
      </w:r>
    </w:p>
  </w:footnote>
  <w:footnote w:type="continuationSeparator" w:id="0">
    <w:p w14:paraId="34359B0D" w14:textId="77777777" w:rsidR="00DB6C03" w:rsidRDefault="00DB6C03"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6054A"/>
    <w:rsid w:val="00165A99"/>
    <w:rsid w:val="001E5E61"/>
    <w:rsid w:val="00204C39"/>
    <w:rsid w:val="00216329"/>
    <w:rsid w:val="002322CE"/>
    <w:rsid w:val="00241589"/>
    <w:rsid w:val="002429DE"/>
    <w:rsid w:val="0026047C"/>
    <w:rsid w:val="00272B98"/>
    <w:rsid w:val="002826B4"/>
    <w:rsid w:val="002901E0"/>
    <w:rsid w:val="00290D91"/>
    <w:rsid w:val="00292A49"/>
    <w:rsid w:val="00295E60"/>
    <w:rsid w:val="002A3111"/>
    <w:rsid w:val="002D476D"/>
    <w:rsid w:val="002F0E0A"/>
    <w:rsid w:val="00301A75"/>
    <w:rsid w:val="0030424A"/>
    <w:rsid w:val="00317C7D"/>
    <w:rsid w:val="00336C51"/>
    <w:rsid w:val="00366A99"/>
    <w:rsid w:val="003D781F"/>
    <w:rsid w:val="003E55A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2485A"/>
    <w:rsid w:val="00536A18"/>
    <w:rsid w:val="0054172F"/>
    <w:rsid w:val="00565015"/>
    <w:rsid w:val="00595FF5"/>
    <w:rsid w:val="00597280"/>
    <w:rsid w:val="005D5577"/>
    <w:rsid w:val="005D7EA4"/>
    <w:rsid w:val="005F0315"/>
    <w:rsid w:val="005F0556"/>
    <w:rsid w:val="00605376"/>
    <w:rsid w:val="00625139"/>
    <w:rsid w:val="00630D0D"/>
    <w:rsid w:val="0063257A"/>
    <w:rsid w:val="006354DD"/>
    <w:rsid w:val="00671E9B"/>
    <w:rsid w:val="0068509D"/>
    <w:rsid w:val="006A1AA1"/>
    <w:rsid w:val="006E1BE3"/>
    <w:rsid w:val="006E5471"/>
    <w:rsid w:val="006E646E"/>
    <w:rsid w:val="006E7B47"/>
    <w:rsid w:val="0070366F"/>
    <w:rsid w:val="007044C8"/>
    <w:rsid w:val="00710905"/>
    <w:rsid w:val="0072137B"/>
    <w:rsid w:val="00725004"/>
    <w:rsid w:val="00732655"/>
    <w:rsid w:val="00765C11"/>
    <w:rsid w:val="00780D65"/>
    <w:rsid w:val="007832F2"/>
    <w:rsid w:val="00792905"/>
    <w:rsid w:val="007963FA"/>
    <w:rsid w:val="007A6DD5"/>
    <w:rsid w:val="007A7C40"/>
    <w:rsid w:val="007B1DC6"/>
    <w:rsid w:val="007D2827"/>
    <w:rsid w:val="007F16D7"/>
    <w:rsid w:val="007F379F"/>
    <w:rsid w:val="0080626B"/>
    <w:rsid w:val="00823ED2"/>
    <w:rsid w:val="00841CF2"/>
    <w:rsid w:val="008474C5"/>
    <w:rsid w:val="00847763"/>
    <w:rsid w:val="008A2BAB"/>
    <w:rsid w:val="008E2C85"/>
    <w:rsid w:val="0091134E"/>
    <w:rsid w:val="0092210A"/>
    <w:rsid w:val="009227F9"/>
    <w:rsid w:val="00956265"/>
    <w:rsid w:val="00957CE3"/>
    <w:rsid w:val="00965557"/>
    <w:rsid w:val="00982B07"/>
    <w:rsid w:val="00990ADC"/>
    <w:rsid w:val="009B6C00"/>
    <w:rsid w:val="009C1E34"/>
    <w:rsid w:val="009C5A3A"/>
    <w:rsid w:val="009F05A1"/>
    <w:rsid w:val="00A0721E"/>
    <w:rsid w:val="00A263CD"/>
    <w:rsid w:val="00A34C39"/>
    <w:rsid w:val="00A436DB"/>
    <w:rsid w:val="00A447E5"/>
    <w:rsid w:val="00A56040"/>
    <w:rsid w:val="00A65330"/>
    <w:rsid w:val="00AE1195"/>
    <w:rsid w:val="00AE5724"/>
    <w:rsid w:val="00B17E24"/>
    <w:rsid w:val="00B2780B"/>
    <w:rsid w:val="00B30375"/>
    <w:rsid w:val="00B33016"/>
    <w:rsid w:val="00B639B1"/>
    <w:rsid w:val="00B819B3"/>
    <w:rsid w:val="00B873A3"/>
    <w:rsid w:val="00B923B1"/>
    <w:rsid w:val="00BA7B4A"/>
    <w:rsid w:val="00BE4824"/>
    <w:rsid w:val="00BF06C6"/>
    <w:rsid w:val="00C01C08"/>
    <w:rsid w:val="00C069D8"/>
    <w:rsid w:val="00C34661"/>
    <w:rsid w:val="00C44369"/>
    <w:rsid w:val="00C565F9"/>
    <w:rsid w:val="00C7264B"/>
    <w:rsid w:val="00C73FCC"/>
    <w:rsid w:val="00C7531A"/>
    <w:rsid w:val="00C81A14"/>
    <w:rsid w:val="00CA2237"/>
    <w:rsid w:val="00CA6A57"/>
    <w:rsid w:val="00CA6F61"/>
    <w:rsid w:val="00CB4D4D"/>
    <w:rsid w:val="00CD793A"/>
    <w:rsid w:val="00CF259C"/>
    <w:rsid w:val="00D14797"/>
    <w:rsid w:val="00D3111B"/>
    <w:rsid w:val="00D32174"/>
    <w:rsid w:val="00D525B3"/>
    <w:rsid w:val="00D56339"/>
    <w:rsid w:val="00D64DD8"/>
    <w:rsid w:val="00D81DF8"/>
    <w:rsid w:val="00D90AEA"/>
    <w:rsid w:val="00DA20F0"/>
    <w:rsid w:val="00DA2611"/>
    <w:rsid w:val="00DA372F"/>
    <w:rsid w:val="00DB6C03"/>
    <w:rsid w:val="00DC50B6"/>
    <w:rsid w:val="00DD4222"/>
    <w:rsid w:val="00DE0597"/>
    <w:rsid w:val="00E216A4"/>
    <w:rsid w:val="00E34F5B"/>
    <w:rsid w:val="00E35C00"/>
    <w:rsid w:val="00E51A8C"/>
    <w:rsid w:val="00E63E23"/>
    <w:rsid w:val="00E90F0F"/>
    <w:rsid w:val="00E95D51"/>
    <w:rsid w:val="00EB5B56"/>
    <w:rsid w:val="00EC5B19"/>
    <w:rsid w:val="00ED1136"/>
    <w:rsid w:val="00EE6526"/>
    <w:rsid w:val="00F01B1E"/>
    <w:rsid w:val="00F36B00"/>
    <w:rsid w:val="00F5660F"/>
    <w:rsid w:val="00F60644"/>
    <w:rsid w:val="00F64E31"/>
    <w:rsid w:val="00F75A15"/>
    <w:rsid w:val="00F779EC"/>
    <w:rsid w:val="00FA0BB3"/>
    <w:rsid w:val="00FA5E91"/>
    <w:rsid w:val="00FA6646"/>
    <w:rsid w:val="00FD1FCC"/>
    <w:rsid w:val="00FD20A7"/>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35</TotalTime>
  <Pages>3</Pages>
  <Words>492</Words>
  <Characters>2632</Characters>
  <Application>Microsoft Office Word</Application>
  <DocSecurity>0</DocSecurity>
  <Lines>202</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42</cp:revision>
  <cp:lastPrinted>2014-02-24T14:23:00Z</cp:lastPrinted>
  <dcterms:created xsi:type="dcterms:W3CDTF">2025-02-11T12:18:00Z</dcterms:created>
  <dcterms:modified xsi:type="dcterms:W3CDTF">2025-02-12T10:46:00Z</dcterms:modified>
</cp:coreProperties>
</file>